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4F659772" w14:textId="70B40BA7" w:rsidR="009D3064" w:rsidRDefault="00634B63">
              <w:pPr>
                <w:pStyle w:val="Publishwithline"/>
              </w:pPr>
              <w:r>
                <w:rPr>
                  <w:rFonts w:hint="eastAsia"/>
                </w:rPr>
                <w:t>QT</w:t>
              </w:r>
              <w:r>
                <w:rPr>
                  <w:rFonts w:hint="eastAsia"/>
                </w:rPr>
                <w:t>可视化——</w:t>
              </w:r>
              <w:r w:rsidR="00CF64E7">
                <w:rPr>
                  <w:rFonts w:hint="eastAsia"/>
                </w:rPr>
                <w:t>文件加密</w:t>
              </w:r>
              <w:r w:rsidR="00CF64E7">
                <w:rPr>
                  <w:rFonts w:hint="eastAsia"/>
                </w:rPr>
                <w:t>exe</w:t>
              </w:r>
            </w:p>
          </w:sdtContent>
        </w:sdt>
        <w:p w14:paraId="076FC576" w14:textId="77777777" w:rsidR="009D3064" w:rsidRDefault="009D3064">
          <w:pPr>
            <w:pStyle w:val="underline"/>
          </w:pPr>
        </w:p>
        <w:p w14:paraId="65F6F98F" w14:textId="77777777" w:rsidR="009D3064" w:rsidRDefault="00BF1954">
          <w:pPr>
            <w:pStyle w:val="PadderBetweenControlandBody"/>
          </w:pPr>
        </w:p>
      </w:sdtContent>
    </w:sdt>
    <w:p w14:paraId="2CACC3CE" w14:textId="786683D4" w:rsidR="00CF64E7" w:rsidRDefault="00CF64E7">
      <w:r>
        <w:rPr>
          <w:rFonts w:hint="eastAsia"/>
        </w:rPr>
        <w:t>功能简介：</w:t>
      </w:r>
    </w:p>
    <w:p w14:paraId="041D5A07" w14:textId="6BFE15F0" w:rsidR="00EA2ECB" w:rsidRDefault="00CF64E7">
      <w:r>
        <w:tab/>
      </w:r>
      <w:r>
        <w:rPr>
          <w:rFonts w:hint="eastAsia"/>
        </w:rPr>
        <w:t>为各种</w:t>
      </w:r>
      <w:r w:rsidR="00461806">
        <w:rPr>
          <w:rFonts w:hint="eastAsia"/>
        </w:rPr>
        <w:t>形式</w:t>
      </w:r>
      <w:r>
        <w:rPr>
          <w:rFonts w:hint="eastAsia"/>
        </w:rPr>
        <w:t>文件进行加密损坏，内容不可读取。输入正确的密码后才可解密还原，这时文件可以正常打开读取。</w:t>
      </w:r>
    </w:p>
    <w:p w14:paraId="493EE0B7" w14:textId="77777777" w:rsidR="004764C9" w:rsidRDefault="004764C9" w:rsidP="004764C9">
      <w:r>
        <w:rPr>
          <w:rFonts w:hint="eastAsia"/>
        </w:rPr>
        <w:t>运行环境：</w:t>
      </w:r>
    </w:p>
    <w:p w14:paraId="0C3FB1C9" w14:textId="77777777" w:rsidR="004764C9" w:rsidRDefault="004764C9" w:rsidP="004764C9">
      <w:r>
        <w:tab/>
      </w:r>
      <w:r>
        <w:rPr>
          <w:rFonts w:hint="eastAsia"/>
        </w:rPr>
        <w:t>windows</w:t>
      </w:r>
      <w:r>
        <w:rPr>
          <w:rFonts w:hint="eastAsia"/>
        </w:rPr>
        <w:t>操作系统</w:t>
      </w:r>
    </w:p>
    <w:p w14:paraId="029435AE" w14:textId="77777777" w:rsidR="004764C9" w:rsidRDefault="004764C9" w:rsidP="004764C9">
      <w:r>
        <w:rPr>
          <w:rFonts w:hint="eastAsia"/>
        </w:rPr>
        <w:t>开发过程：</w:t>
      </w:r>
    </w:p>
    <w:p w14:paraId="0ADBF688" w14:textId="77777777" w:rsidR="004764C9" w:rsidRDefault="004764C9" w:rsidP="004764C9">
      <w:pPr>
        <w:pStyle w:val="a4"/>
        <w:numPr>
          <w:ilvl w:val="0"/>
          <w:numId w:val="11"/>
        </w:numPr>
      </w:pPr>
      <w:r>
        <w:rPr>
          <w:rFonts w:hint="eastAsia"/>
        </w:rPr>
        <w:t>最初开发目的源于想为</w:t>
      </w:r>
      <w:r>
        <w:rPr>
          <w:rFonts w:hint="eastAsia"/>
        </w:rPr>
        <w:t>doc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等类型文件加密却又找不到适合的工具，萌生自己写一个</w:t>
      </w:r>
      <w:r>
        <w:rPr>
          <w:rFonts w:hint="eastAsia"/>
        </w:rPr>
        <w:t>exe</w:t>
      </w:r>
      <w:r>
        <w:rPr>
          <w:rFonts w:hint="eastAsia"/>
        </w:rPr>
        <w:t>加密的想法。</w:t>
      </w:r>
    </w:p>
    <w:p w14:paraId="338D7A3A" w14:textId="77777777" w:rsidR="004764C9" w:rsidRDefault="004764C9" w:rsidP="004764C9">
      <w:pPr>
        <w:pStyle w:val="a4"/>
        <w:numPr>
          <w:ilvl w:val="0"/>
          <w:numId w:val="11"/>
        </w:numPr>
      </w:pPr>
      <w:r>
        <w:rPr>
          <w:rFonts w:hint="eastAsia"/>
        </w:rPr>
        <w:t>采用移植程序的方法，先在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环境下写好代码，再移入</w:t>
      </w:r>
      <w:r>
        <w:rPr>
          <w:rFonts w:hint="eastAsia"/>
        </w:rPr>
        <w:t>qt</w:t>
      </w:r>
      <w:r>
        <w:rPr>
          <w:rFonts w:hint="eastAsia"/>
        </w:rPr>
        <w:t>中进行调整。</w:t>
      </w:r>
    </w:p>
    <w:p w14:paraId="5596E418" w14:textId="77777777" w:rsidR="004764C9" w:rsidRDefault="004764C9" w:rsidP="004764C9">
      <w:pPr>
        <w:pStyle w:val="a4"/>
        <w:numPr>
          <w:ilvl w:val="0"/>
          <w:numId w:val="11"/>
        </w:numPr>
      </w:pPr>
      <w:r>
        <w:rPr>
          <w:rFonts w:hint="eastAsia"/>
        </w:rPr>
        <w:t>先构建好程序的基本功能：加密，解密，改密。</w:t>
      </w:r>
    </w:p>
    <w:p w14:paraId="18B93FEE" w14:textId="77777777" w:rsidR="004764C9" w:rsidRDefault="004764C9" w:rsidP="004764C9">
      <w:pPr>
        <w:pStyle w:val="a4"/>
        <w:numPr>
          <w:ilvl w:val="0"/>
          <w:numId w:val="11"/>
        </w:numPr>
      </w:pPr>
      <w:r>
        <w:rPr>
          <w:rFonts w:hint="eastAsia"/>
        </w:rPr>
        <w:t>写好各个功能函数，封装在类中。包括打开文件函数，读取文件函数，写入密码函数，检测密码函数，加密函数，解密函数，检测改密流程函数等。</w:t>
      </w:r>
    </w:p>
    <w:p w14:paraId="15D6491B" w14:textId="77777777" w:rsidR="004764C9" w:rsidRDefault="004764C9" w:rsidP="004764C9">
      <w:pPr>
        <w:pStyle w:val="a4"/>
        <w:numPr>
          <w:ilvl w:val="0"/>
          <w:numId w:val="1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运行无碍后移植到</w:t>
      </w:r>
      <w:r>
        <w:rPr>
          <w:rFonts w:hint="eastAsia"/>
        </w:rPr>
        <w:t>qt</w:t>
      </w:r>
      <w:r>
        <w:rPr>
          <w:rFonts w:hint="eastAsia"/>
        </w:rPr>
        <w:t>，绘制好一个简洁的界面。</w:t>
      </w:r>
    </w:p>
    <w:p w14:paraId="58BF5AC3" w14:textId="77777777" w:rsidR="004764C9" w:rsidRDefault="004764C9" w:rsidP="004764C9">
      <w:pPr>
        <w:pStyle w:val="a4"/>
        <w:numPr>
          <w:ilvl w:val="0"/>
          <w:numId w:val="11"/>
        </w:numPr>
      </w:pPr>
      <w:r>
        <w:rPr>
          <w:rFonts w:hint="eastAsia"/>
        </w:rPr>
        <w:t>进行融合操作，最终得到最初的测试版本，经多人使用测试。</w:t>
      </w:r>
    </w:p>
    <w:p w14:paraId="4009CF65" w14:textId="77777777" w:rsidR="004764C9" w:rsidRDefault="004764C9" w:rsidP="004764C9">
      <w:pPr>
        <w:pStyle w:val="a4"/>
        <w:numPr>
          <w:ilvl w:val="0"/>
          <w:numId w:val="11"/>
        </w:numPr>
      </w:pPr>
      <w:r>
        <w:rPr>
          <w:rFonts w:hint="eastAsia"/>
        </w:rPr>
        <w:t>打包测试后想到程序使用的过程中，需要每个客户之间的该程序不可互相加解密，遂开发改变加密模式。</w:t>
      </w:r>
    </w:p>
    <w:p w14:paraId="53662663" w14:textId="77777777" w:rsidR="004764C9" w:rsidRDefault="004764C9" w:rsidP="004764C9">
      <w:pPr>
        <w:pStyle w:val="a4"/>
        <w:numPr>
          <w:ilvl w:val="0"/>
          <w:numId w:val="11"/>
        </w:numPr>
      </w:pPr>
      <w:r>
        <w:rPr>
          <w:rFonts w:hint="eastAsia"/>
        </w:rPr>
        <w:t>打包后发现不可直接存入数据到包中的</w:t>
      </w:r>
      <w:r>
        <w:rPr>
          <w:rFonts w:hint="eastAsia"/>
        </w:rPr>
        <w:t>txt</w:t>
      </w:r>
      <w:r>
        <w:rPr>
          <w:rFonts w:hint="eastAsia"/>
        </w:rPr>
        <w:t>文件，无法保存软件使用数据，得到许可后，把文件放出来。</w:t>
      </w:r>
    </w:p>
    <w:p w14:paraId="10DB95DC" w14:textId="77777777" w:rsidR="004764C9" w:rsidRDefault="004764C9" w:rsidP="004764C9">
      <w:pPr>
        <w:pStyle w:val="a4"/>
        <w:numPr>
          <w:ilvl w:val="0"/>
          <w:numId w:val="11"/>
        </w:numPr>
      </w:pPr>
      <w:r>
        <w:rPr>
          <w:rFonts w:hint="eastAsia"/>
        </w:rPr>
        <w:t>为保证保存密码文件不被外部直接打开获取，改</w:t>
      </w:r>
      <w:r>
        <w:rPr>
          <w:rFonts w:hint="eastAsia"/>
        </w:rPr>
        <w:t>txt</w:t>
      </w:r>
      <w:r>
        <w:rPr>
          <w:rFonts w:hint="eastAsia"/>
        </w:rPr>
        <w:t>文件为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文件，在读取数据文件的过程中再经过一次加密流程。</w:t>
      </w:r>
    </w:p>
    <w:p w14:paraId="0D9C88F5" w14:textId="563ED2AF" w:rsidR="004764C9" w:rsidRPr="004764C9" w:rsidRDefault="004764C9" w:rsidP="004764C9">
      <w:pPr>
        <w:pStyle w:val="a4"/>
        <w:numPr>
          <w:ilvl w:val="0"/>
          <w:numId w:val="11"/>
        </w:numPr>
      </w:pPr>
      <w:r>
        <w:rPr>
          <w:rFonts w:hint="eastAsia"/>
        </w:rPr>
        <w:t>再次考虑程序友好性，完善程序，使其更加人性化。发布测试版</w:t>
      </w:r>
      <w:r>
        <w:rPr>
          <w:rFonts w:hint="eastAsia"/>
        </w:rPr>
        <w:t>2.0</w:t>
      </w:r>
      <w:r>
        <w:rPr>
          <w:rFonts w:hint="eastAsia"/>
        </w:rPr>
        <w:t>，经测试，无问题。</w:t>
      </w:r>
    </w:p>
    <w:p w14:paraId="69BE230A" w14:textId="19357D52" w:rsidR="00CF64E7" w:rsidRDefault="00CF64E7" w:rsidP="00CF64E7">
      <w:r>
        <w:rPr>
          <w:rFonts w:hint="eastAsia"/>
        </w:rPr>
        <w:t>操作流程：</w:t>
      </w:r>
    </w:p>
    <w:p w14:paraId="360D91C5" w14:textId="77777777" w:rsidR="00CF64E7" w:rsidRDefault="00CF64E7" w:rsidP="00CF64E7">
      <w:pPr>
        <w:pStyle w:val="a4"/>
        <w:numPr>
          <w:ilvl w:val="0"/>
          <w:numId w:val="3"/>
        </w:numPr>
      </w:pPr>
      <w:r>
        <w:rPr>
          <w:rFonts w:hint="eastAsia"/>
        </w:rPr>
        <w:t>加密：输入文件路径，需要绝对路径，且为</w:t>
      </w:r>
      <w:r w:rsidRPr="00634B63">
        <w:rPr>
          <w:rFonts w:hint="eastAsia"/>
          <w:b/>
          <w:bCs/>
        </w:rPr>
        <w:t>双斜杠</w:t>
      </w:r>
      <w:r>
        <w:rPr>
          <w:rFonts w:hint="eastAsia"/>
        </w:rPr>
        <w:t>，点击加密即可。</w:t>
      </w:r>
    </w:p>
    <w:p w14:paraId="4073C1C6" w14:textId="77777777" w:rsidR="00CF64E7" w:rsidRDefault="00CF64E7" w:rsidP="00CF64E7">
      <w:pPr>
        <w:pStyle w:val="a4"/>
        <w:numPr>
          <w:ilvl w:val="0"/>
          <w:numId w:val="3"/>
        </w:numPr>
      </w:pPr>
      <w:r>
        <w:rPr>
          <w:rFonts w:hint="eastAsia"/>
        </w:rPr>
        <w:t>解密：输入文件路径，需要绝对路径，且为</w:t>
      </w:r>
      <w:r w:rsidRPr="00634B63">
        <w:rPr>
          <w:rFonts w:hint="eastAsia"/>
          <w:b/>
          <w:bCs/>
        </w:rPr>
        <w:t>双斜杆</w:t>
      </w:r>
      <w:r>
        <w:rPr>
          <w:rFonts w:hint="eastAsia"/>
        </w:rPr>
        <w:t>，输入正确的密码，再点击解密即可。</w:t>
      </w:r>
    </w:p>
    <w:p w14:paraId="59B445FC" w14:textId="4082376B" w:rsidR="00CF64E7" w:rsidRDefault="00CF64E7" w:rsidP="00CF64E7">
      <w:pPr>
        <w:pStyle w:val="a4"/>
        <w:numPr>
          <w:ilvl w:val="0"/>
          <w:numId w:val="3"/>
        </w:numPr>
      </w:pPr>
      <w:r>
        <w:rPr>
          <w:rFonts w:hint="eastAsia"/>
        </w:rPr>
        <w:t>修改密码：在下方的修改密码区域输入正确的原密码，再输入两个一致的新密码，点击确定即可</w:t>
      </w:r>
    </w:p>
    <w:p w14:paraId="341573F0" w14:textId="1F62CA90" w:rsidR="00CF64E7" w:rsidRPr="00CF64E7" w:rsidRDefault="00CF64E7" w:rsidP="00CF64E7">
      <w:pPr>
        <w:pStyle w:val="a4"/>
        <w:numPr>
          <w:ilvl w:val="0"/>
          <w:numId w:val="3"/>
        </w:numPr>
      </w:pPr>
      <w:r w:rsidRPr="00461806">
        <w:rPr>
          <w:rFonts w:hint="eastAsia"/>
          <w:b/>
          <w:bCs/>
        </w:rPr>
        <w:t>修改加密模式</w:t>
      </w:r>
      <w:r>
        <w:rPr>
          <w:rFonts w:hint="eastAsia"/>
        </w:rPr>
        <w:t>：点击左下角的小危字图标按钮。</w:t>
      </w:r>
    </w:p>
    <w:p w14:paraId="678683AF" w14:textId="0EFF8E9B" w:rsidR="00CF64E7" w:rsidRDefault="00CF64E7">
      <w:r>
        <w:rPr>
          <w:rFonts w:hint="eastAsia"/>
        </w:rPr>
        <w:t>文件构成：</w:t>
      </w:r>
    </w:p>
    <w:p w14:paraId="62C19772" w14:textId="3A403DD6" w:rsidR="00EA2ECB" w:rsidRDefault="00EA2ECB" w:rsidP="00EA2ECB">
      <w:pPr>
        <w:pStyle w:val="a4"/>
        <w:numPr>
          <w:ilvl w:val="0"/>
          <w:numId w:val="4"/>
        </w:numPr>
      </w:pPr>
      <w:r>
        <w:rPr>
          <w:rFonts w:hint="eastAsia"/>
        </w:rPr>
        <w:t>启动文件</w:t>
      </w:r>
      <w:r>
        <w:rPr>
          <w:rFonts w:hint="eastAsia"/>
        </w:rPr>
        <w:t>q</w:t>
      </w:r>
      <w:r>
        <w:t>t_beg_boxed.exe</w:t>
      </w:r>
    </w:p>
    <w:p w14:paraId="37DBCEC0" w14:textId="77777777" w:rsidR="00EA2ECB" w:rsidRDefault="00EA2ECB" w:rsidP="00EA2ECB">
      <w:pPr>
        <w:pStyle w:val="a4"/>
        <w:numPr>
          <w:ilvl w:val="0"/>
          <w:numId w:val="4"/>
        </w:numPr>
      </w:pPr>
      <w:r>
        <w:rPr>
          <w:rFonts w:hint="eastAsia"/>
        </w:rPr>
        <w:t>模式文件</w:t>
      </w:r>
      <w:r>
        <w:t>mode.da</w:t>
      </w:r>
      <w:r>
        <w:rPr>
          <w:rFonts w:hint="eastAsia"/>
        </w:rPr>
        <w:t>t</w:t>
      </w:r>
    </w:p>
    <w:p w14:paraId="06976988" w14:textId="77777777" w:rsidR="00EA2ECB" w:rsidRDefault="00EA2ECB" w:rsidP="00EA2ECB">
      <w:pPr>
        <w:pStyle w:val="a4"/>
        <w:numPr>
          <w:ilvl w:val="0"/>
          <w:numId w:val="4"/>
        </w:numPr>
      </w:pPr>
      <w:r>
        <w:rPr>
          <w:rFonts w:hint="eastAsia"/>
        </w:rPr>
        <w:t>密码文件</w:t>
      </w:r>
      <w:r>
        <w:rPr>
          <w:rFonts w:hint="eastAsia"/>
        </w:rPr>
        <w:t>k</w:t>
      </w:r>
      <w:r>
        <w:t>ey.dat</w:t>
      </w:r>
    </w:p>
    <w:p w14:paraId="3C8AE908" w14:textId="77777777" w:rsidR="00EA2ECB" w:rsidRDefault="00EA2ECB" w:rsidP="00EA2ECB">
      <w:r>
        <w:rPr>
          <w:rFonts w:hint="eastAsia"/>
        </w:rPr>
        <w:t>程序友好性：</w:t>
      </w:r>
    </w:p>
    <w:p w14:paraId="40AAEC4E" w14:textId="162D7145" w:rsidR="00EA2ECB" w:rsidRDefault="00EA2ECB" w:rsidP="00EA2ECB">
      <w:pPr>
        <w:pStyle w:val="a4"/>
        <w:numPr>
          <w:ilvl w:val="0"/>
          <w:numId w:val="6"/>
        </w:numPr>
      </w:pPr>
      <w:r>
        <w:rPr>
          <w:rFonts w:hint="eastAsia"/>
        </w:rPr>
        <w:t>有个性化且全面的各种提示，帮助用户判断自己的状况。</w:t>
      </w:r>
    </w:p>
    <w:p w14:paraId="03C3FAD2" w14:textId="685F1F2F" w:rsidR="00EA2ECB" w:rsidRDefault="00EA2ECB" w:rsidP="00EA2ECB">
      <w:pPr>
        <w:pStyle w:val="a4"/>
        <w:numPr>
          <w:ilvl w:val="0"/>
          <w:numId w:val="6"/>
        </w:numPr>
      </w:pPr>
      <w:r>
        <w:rPr>
          <w:rFonts w:hint="eastAsia"/>
        </w:rPr>
        <w:t>右上角有提示框，交待程序的基本注意事项。</w:t>
      </w:r>
    </w:p>
    <w:p w14:paraId="62489949" w14:textId="0B0782E9" w:rsidR="00EA2ECB" w:rsidRDefault="00EA2ECB" w:rsidP="00EA2ECB">
      <w:pPr>
        <w:pStyle w:val="a4"/>
        <w:numPr>
          <w:ilvl w:val="0"/>
          <w:numId w:val="6"/>
        </w:numPr>
      </w:pPr>
      <w:r>
        <w:rPr>
          <w:rFonts w:hint="eastAsia"/>
        </w:rPr>
        <w:t>有改变密码模式，防止其他用户使用新下载的无密码程序来解密。</w:t>
      </w:r>
      <w:r w:rsidRPr="00461806">
        <w:rPr>
          <w:rFonts w:hint="eastAsia"/>
          <w:b/>
          <w:bCs/>
        </w:rPr>
        <w:t>多种加密模式让用户之间的程序更具有私</w:t>
      </w:r>
      <w:r w:rsidRPr="00101FFD">
        <w:rPr>
          <w:rFonts w:hint="eastAsia"/>
          <w:b/>
          <w:bCs/>
        </w:rPr>
        <w:t>密性</w:t>
      </w:r>
      <w:r>
        <w:rPr>
          <w:rFonts w:hint="eastAsia"/>
        </w:rPr>
        <w:t>。</w:t>
      </w:r>
    </w:p>
    <w:p w14:paraId="0DB66250" w14:textId="26211D48" w:rsidR="00EA2ECB" w:rsidRDefault="00EA2ECB" w:rsidP="00EA2ECB">
      <w:pPr>
        <w:pStyle w:val="a4"/>
        <w:numPr>
          <w:ilvl w:val="0"/>
          <w:numId w:val="6"/>
        </w:numPr>
      </w:pPr>
      <w:r>
        <w:rPr>
          <w:rFonts w:hint="eastAsia"/>
        </w:rPr>
        <w:t>界面简洁直观，减少了误触的可能性。</w:t>
      </w:r>
    </w:p>
    <w:p w14:paraId="3C2FE43E" w14:textId="7F8FE944" w:rsidR="00461806" w:rsidRDefault="00634B63" w:rsidP="00461806">
      <w:pPr>
        <w:pStyle w:val="a4"/>
        <w:numPr>
          <w:ilvl w:val="0"/>
          <w:numId w:val="6"/>
        </w:numPr>
      </w:pPr>
      <w:r>
        <w:rPr>
          <w:rFonts w:hint="eastAsia"/>
        </w:rPr>
        <w:t>对</w:t>
      </w:r>
      <w:r>
        <w:rPr>
          <w:rFonts w:hint="eastAsia"/>
        </w:rPr>
        <w:t>key</w:t>
      </w:r>
      <w:r>
        <w:t>.dat,mode.dat</w:t>
      </w:r>
      <w:r>
        <w:rPr>
          <w:rFonts w:hint="eastAsia"/>
        </w:rPr>
        <w:t>.</w:t>
      </w:r>
      <w:r>
        <w:rPr>
          <w:rFonts w:hint="eastAsia"/>
        </w:rPr>
        <w:t>也进行了加密，</w:t>
      </w:r>
      <w:r w:rsidRPr="00461806">
        <w:rPr>
          <w:rFonts w:hint="eastAsia"/>
          <w:b/>
          <w:bCs/>
        </w:rPr>
        <w:t>防止外部打开后可直接读取程序的基本信息</w:t>
      </w:r>
      <w:r>
        <w:rPr>
          <w:rFonts w:hint="eastAsia"/>
        </w:rPr>
        <w:t>。</w:t>
      </w:r>
    </w:p>
    <w:p w14:paraId="2463F72A" w14:textId="77764F5E" w:rsidR="006A166D" w:rsidRDefault="006A166D" w:rsidP="006A166D">
      <w:r>
        <w:rPr>
          <w:rFonts w:hint="eastAsia"/>
        </w:rPr>
        <w:t>程序原理：</w:t>
      </w:r>
    </w:p>
    <w:p w14:paraId="2A0DDD8D" w14:textId="77777777" w:rsidR="006A166D" w:rsidRDefault="006A166D" w:rsidP="006A166D">
      <w:r>
        <w:tab/>
      </w:r>
      <w:r>
        <w:rPr>
          <w:rFonts w:hint="eastAsia"/>
        </w:rPr>
        <w:t>1.</w:t>
      </w:r>
      <w:r>
        <w:rPr>
          <w:rFonts w:hint="eastAsia"/>
        </w:rPr>
        <w:t>原理比较简单，使用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对所选择的文件夹内容进行字符串偏移，导致文件损坏，不可正常读取。再用同样的方法解密。</w:t>
      </w:r>
    </w:p>
    <w:p w14:paraId="70F93526" w14:textId="77777777" w:rsidR="006A166D" w:rsidRDefault="006A166D" w:rsidP="006A166D">
      <w:r>
        <w:tab/>
      </w:r>
      <w:r>
        <w:rPr>
          <w:rFonts w:hint="eastAsia"/>
        </w:rPr>
        <w:t>2.</w:t>
      </w:r>
      <w:r>
        <w:rPr>
          <w:rFonts w:hint="eastAsia"/>
        </w:rPr>
        <w:t>首先会获取</w:t>
      </w:r>
      <w:r>
        <w:rPr>
          <w:rFonts w:hint="eastAsia"/>
        </w:rPr>
        <w:t>key.</w:t>
      </w:r>
      <w:r>
        <w:t>dat</w:t>
      </w:r>
      <w:r>
        <w:rPr>
          <w:rFonts w:hint="eastAsia"/>
        </w:rPr>
        <w:t>里面的密码，读入到程序中，在输入密码时对密码进行检校，正确则继续解密或者继续修改密码。</w:t>
      </w:r>
    </w:p>
    <w:p w14:paraId="2378E539" w14:textId="77777777" w:rsidR="006A166D" w:rsidRDefault="006A166D" w:rsidP="006A166D">
      <w:r>
        <w:tab/>
      </w:r>
      <w:r>
        <w:rPr>
          <w:rFonts w:hint="eastAsia"/>
        </w:rPr>
        <w:t>3.</w:t>
      </w:r>
      <w:r>
        <w:rPr>
          <w:rFonts w:hint="eastAsia"/>
        </w:rPr>
        <w:t>加密模式说明：是通过改变字符串偏移量来实现不同加密模式，每点击一次“危”，即更新</w:t>
      </w:r>
      <w:r>
        <w:rPr>
          <w:rFonts w:hint="eastAsia"/>
        </w:rPr>
        <w:t>mode.</w:t>
      </w:r>
      <w:r>
        <w:t>dat</w:t>
      </w:r>
      <w:r>
        <w:rPr>
          <w:rFonts w:hint="eastAsia"/>
        </w:rPr>
        <w:t>里面的内容。</w:t>
      </w:r>
    </w:p>
    <w:p w14:paraId="55CBD2E2" w14:textId="0DD3FA60" w:rsidR="00634B63" w:rsidRDefault="006A166D">
      <w:r>
        <w:tab/>
      </w:r>
      <w:r>
        <w:rPr>
          <w:rFonts w:hint="eastAsia"/>
        </w:rPr>
        <w:t>4.</w:t>
      </w:r>
      <w:r>
        <w:rPr>
          <w:rFonts w:hint="eastAsia"/>
        </w:rPr>
        <w:t>对</w:t>
      </w:r>
      <w:r>
        <w:rPr>
          <w:rFonts w:hint="eastAsia"/>
        </w:rPr>
        <w:t>key.</w:t>
      </w:r>
      <w:r>
        <w:t>dat,mode.dat</w:t>
      </w:r>
      <w:r>
        <w:rPr>
          <w:rFonts w:hint="eastAsia"/>
        </w:rPr>
        <w:t>进行加密，在读写程序文件信息的时候都会经过一次加密和解密。防止程序信息泄露。</w:t>
      </w:r>
    </w:p>
    <w:p w14:paraId="1E75A1C8" w14:textId="4C87A535" w:rsidR="00634B63" w:rsidRDefault="00634B63">
      <w:r>
        <w:rPr>
          <w:rFonts w:hint="eastAsia"/>
        </w:rPr>
        <w:t>注意事项：</w:t>
      </w:r>
    </w:p>
    <w:p w14:paraId="07368BF5" w14:textId="6386F105" w:rsidR="00634B63" w:rsidRDefault="00634B63">
      <w:r>
        <w:tab/>
      </w:r>
      <w:r>
        <w:rPr>
          <w:rFonts w:hint="eastAsia"/>
        </w:rPr>
        <w:t>需要把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文件和</w:t>
      </w:r>
      <w:r>
        <w:rPr>
          <w:rFonts w:hint="eastAsia"/>
        </w:rPr>
        <w:t>m</w:t>
      </w:r>
      <w:r>
        <w:t>ode.dat,key.da</w:t>
      </w:r>
      <w:r>
        <w:rPr>
          <w:rFonts w:hint="eastAsia"/>
        </w:rPr>
        <w:t>t</w:t>
      </w:r>
      <w:r>
        <w:rPr>
          <w:rFonts w:hint="eastAsia"/>
        </w:rPr>
        <w:t>放置在同一个文件目录下使用，否则无法保存数据。</w:t>
      </w:r>
    </w:p>
    <w:p w14:paraId="45308723" w14:textId="3DC0C187" w:rsidR="00654B97" w:rsidRDefault="00654B97">
      <w:r>
        <w:rPr>
          <w:rFonts w:hint="eastAsia"/>
        </w:rPr>
        <w:t>程序视图：</w:t>
      </w:r>
    </w:p>
    <w:p w14:paraId="26CD31CF" w14:textId="53EB0C44" w:rsidR="00654B97" w:rsidRDefault="004764C9">
      <w:r>
        <w:tab/>
      </w:r>
      <w:r w:rsidR="00654B97">
        <w:rPr>
          <w:noProof/>
        </w:rPr>
        <w:drawing>
          <wp:inline distT="0" distB="0" distL="0" distR="0" wp14:anchorId="1B06A500" wp14:editId="434F924B">
            <wp:extent cx="2727960" cy="212913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059" cy="215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50D0" w14:textId="77777777" w:rsidR="004764C9" w:rsidRDefault="004764C9" w:rsidP="004764C9">
      <w:r>
        <w:rPr>
          <w:rFonts w:hint="eastAsia"/>
        </w:rPr>
        <w:t>程序缺陷：</w:t>
      </w:r>
    </w:p>
    <w:p w14:paraId="682E0477" w14:textId="77777777" w:rsidR="004764C9" w:rsidRDefault="004764C9" w:rsidP="004764C9">
      <w:r>
        <w:tab/>
      </w:r>
      <w:r>
        <w:rPr>
          <w:rFonts w:hint="eastAsia"/>
        </w:rPr>
        <w:t>问题：知道一个</w:t>
      </w:r>
      <w:r>
        <w:rPr>
          <w:rFonts w:hint="eastAsia"/>
        </w:rPr>
        <w:t>bug</w:t>
      </w:r>
      <w:r>
        <w:rPr>
          <w:rFonts w:hint="eastAsia"/>
        </w:rPr>
        <w:t>，只要编写一个程序，清空</w:t>
      </w:r>
      <w:r>
        <w:rPr>
          <w:rFonts w:hint="eastAsia"/>
        </w:rPr>
        <w:t>key</w:t>
      </w:r>
      <w:r>
        <w:t>.dat</w:t>
      </w:r>
      <w:r>
        <w:rPr>
          <w:rFonts w:hint="eastAsia"/>
        </w:rPr>
        <w:t>文件，则可清除密码，直接解密。</w:t>
      </w:r>
    </w:p>
    <w:p w14:paraId="486E3F51" w14:textId="77777777" w:rsidR="004764C9" w:rsidRDefault="004764C9" w:rsidP="004764C9">
      <w:r>
        <w:tab/>
      </w:r>
      <w:r>
        <w:rPr>
          <w:rFonts w:hint="eastAsia"/>
        </w:rPr>
        <w:t>方案：通过各种手段隐藏起来</w:t>
      </w:r>
      <w:r>
        <w:rPr>
          <w:rFonts w:hint="eastAsia"/>
        </w:rPr>
        <w:t>key</w:t>
      </w:r>
      <w:r>
        <w:rPr>
          <w:rFonts w:hint="eastAsia"/>
        </w:rPr>
        <w:t>文件，让其不容易被发现。但是由于上交</w:t>
      </w:r>
      <w:r>
        <w:rPr>
          <w:rFonts w:hint="eastAsia"/>
        </w:rPr>
        <w:t>exe</w:t>
      </w:r>
      <w:r>
        <w:rPr>
          <w:rFonts w:hint="eastAsia"/>
        </w:rPr>
        <w:t>的要求，无法隐藏，只能先留下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5BC0B414" w14:textId="70785894" w:rsidR="004764C9" w:rsidRPr="004764C9" w:rsidRDefault="004764C9">
      <w:r>
        <w:tab/>
      </w:r>
      <w:r>
        <w:rPr>
          <w:rFonts w:hint="eastAsia"/>
        </w:rPr>
        <w:t>不足：需输入手动文件路径；不可一次加密多个文件；不可加密内存过大的文件；不可为不同文件设置不同的加密模式和密码。</w:t>
      </w:r>
    </w:p>
    <w:p w14:paraId="00828AD5" w14:textId="7F133C45" w:rsidR="00654B97" w:rsidRDefault="00654B97">
      <w:r>
        <w:rPr>
          <w:rFonts w:hint="eastAsia"/>
        </w:rPr>
        <w:t>源代码：</w:t>
      </w:r>
    </w:p>
    <w:p w14:paraId="1FFC12B6" w14:textId="51823097" w:rsidR="00654B97" w:rsidRDefault="00654B97" w:rsidP="00654B97">
      <w:pPr>
        <w:pStyle w:val="a4"/>
        <w:numPr>
          <w:ilvl w:val="0"/>
          <w:numId w:val="7"/>
        </w:numPr>
      </w:pPr>
      <w:proofErr w:type="spellStart"/>
      <w:r>
        <w:t>mainwindow.h</w:t>
      </w:r>
      <w:proofErr w:type="spellEnd"/>
      <w:r>
        <w:t>:</w:t>
      </w:r>
    </w:p>
    <w:p w14:paraId="177ABE68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#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ifndef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MAINWINDOW_H</w:t>
      </w:r>
    </w:p>
    <w:p w14:paraId="5AE7637C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#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define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MAINWINDOW_H</w:t>
      </w:r>
    </w:p>
    <w:p w14:paraId="79E085BA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3577302D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#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include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QMainWindow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&gt;</w:t>
      </w:r>
    </w:p>
    <w:p w14:paraId="387FEEB6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#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include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&lt;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iostream</w:t>
      </w:r>
      <w:r w:rsidRPr="003B6504">
        <w:rPr>
          <w:rFonts w:ascii="宋体" w:eastAsia="宋体" w:hAnsi="宋体" w:cs="宋体"/>
          <w:sz w:val="13"/>
          <w:szCs w:val="13"/>
        </w:rPr>
        <w:t>&gt;</w:t>
      </w:r>
    </w:p>
    <w:p w14:paraId="1EF59715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#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include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fstream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&gt;</w:t>
      </w:r>
    </w:p>
    <w:p w14:paraId="4EB1C7BC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#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include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&lt;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string</w:t>
      </w:r>
      <w:r w:rsidRPr="003B6504">
        <w:rPr>
          <w:rFonts w:ascii="宋体" w:eastAsia="宋体" w:hAnsi="宋体" w:cs="宋体"/>
          <w:sz w:val="13"/>
          <w:szCs w:val="13"/>
        </w:rPr>
        <w:t>&gt;</w:t>
      </w:r>
    </w:p>
    <w:p w14:paraId="15485F9A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#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include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conio</w:t>
      </w:r>
      <w:r w:rsidRPr="003B6504">
        <w:rPr>
          <w:rFonts w:ascii="宋体" w:eastAsia="宋体" w:hAnsi="宋体" w:cs="宋体"/>
          <w:sz w:val="13"/>
          <w:szCs w:val="13"/>
        </w:rPr>
        <w:t>.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h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&gt;</w:t>
      </w:r>
    </w:p>
    <w:p w14:paraId="1488446E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#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include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&lt;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vector</w:t>
      </w:r>
      <w:r w:rsidRPr="003B6504">
        <w:rPr>
          <w:rFonts w:ascii="宋体" w:eastAsia="宋体" w:hAnsi="宋体" w:cs="宋体"/>
          <w:sz w:val="13"/>
          <w:szCs w:val="13"/>
        </w:rPr>
        <w:t>&gt;</w:t>
      </w:r>
    </w:p>
    <w:p w14:paraId="4AB5ED41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#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include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stdio</w:t>
      </w:r>
      <w:r w:rsidRPr="003B6504">
        <w:rPr>
          <w:rFonts w:ascii="宋体" w:eastAsia="宋体" w:hAnsi="宋体" w:cs="宋体"/>
          <w:sz w:val="13"/>
          <w:szCs w:val="13"/>
        </w:rPr>
        <w:t>.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h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&gt;</w:t>
      </w:r>
    </w:p>
    <w:p w14:paraId="405BA06B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#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include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ctime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&gt;</w:t>
      </w:r>
    </w:p>
    <w:p w14:paraId="1625FF7E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#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include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cstdio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&gt;</w:t>
      </w:r>
    </w:p>
    <w:p w14:paraId="4AC7375A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808000"/>
          <w:sz w:val="13"/>
          <w:szCs w:val="13"/>
        </w:rPr>
        <w:t>using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namespace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800080"/>
          <w:sz w:val="13"/>
          <w:szCs w:val="13"/>
        </w:rPr>
        <w:t>std</w:t>
      </w:r>
      <w:r w:rsidRPr="003B6504">
        <w:rPr>
          <w:rFonts w:ascii="宋体" w:eastAsia="宋体" w:hAnsi="宋体" w:cs="宋体"/>
          <w:sz w:val="13"/>
          <w:szCs w:val="13"/>
        </w:rPr>
        <w:t>;</w:t>
      </w:r>
    </w:p>
    <w:p w14:paraId="57A34279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2D3A0070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252F926B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QT_BEGIN_NAMESPACE</w:t>
      </w:r>
    </w:p>
    <w:p w14:paraId="2D10E285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808000"/>
          <w:sz w:val="13"/>
          <w:szCs w:val="13"/>
        </w:rPr>
        <w:t>namespace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b/>
          <w:bCs/>
          <w:color w:val="800080"/>
          <w:sz w:val="13"/>
          <w:szCs w:val="13"/>
        </w:rPr>
        <w:t>Ui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{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class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b/>
          <w:bCs/>
          <w:color w:val="800080"/>
          <w:sz w:val="13"/>
          <w:szCs w:val="13"/>
        </w:rPr>
        <w:t>MainWindow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}</w:t>
      </w:r>
    </w:p>
    <w:p w14:paraId="7BCEE560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QT_END_NAMESPACE</w:t>
      </w:r>
    </w:p>
    <w:p w14:paraId="4B4284A4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51E76FA7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808000"/>
          <w:sz w:val="13"/>
          <w:szCs w:val="13"/>
        </w:rPr>
        <w:t>class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b/>
          <w:bCs/>
          <w:color w:val="800080"/>
          <w:sz w:val="13"/>
          <w:szCs w:val="13"/>
        </w:rPr>
        <w:t>MainWindow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: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public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color w:val="800080"/>
          <w:sz w:val="13"/>
          <w:szCs w:val="13"/>
        </w:rPr>
        <w:t>QMainWindow</w:t>
      </w:r>
      <w:proofErr w:type="spellEnd"/>
    </w:p>
    <w:p w14:paraId="36B33EF9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{</w:t>
      </w:r>
    </w:p>
    <w:p w14:paraId="1583A01D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Q_OBJECT</w:t>
      </w:r>
    </w:p>
    <w:p w14:paraId="75A24136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6CACBC29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808000"/>
          <w:sz w:val="13"/>
          <w:szCs w:val="13"/>
        </w:rPr>
        <w:t>public</w:t>
      </w:r>
      <w:r w:rsidRPr="003B6504">
        <w:rPr>
          <w:rFonts w:ascii="宋体" w:eastAsia="宋体" w:hAnsi="宋体" w:cs="宋体"/>
          <w:sz w:val="13"/>
          <w:szCs w:val="13"/>
        </w:rPr>
        <w:t>:</w:t>
      </w:r>
    </w:p>
    <w:p w14:paraId="39BB615D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proofErr w:type="spellStart"/>
      <w:r w:rsidRPr="003B6504">
        <w:rPr>
          <w:rFonts w:ascii="宋体" w:eastAsia="宋体" w:hAnsi="宋体" w:cs="宋体"/>
          <w:b/>
          <w:bCs/>
          <w:color w:val="00677C"/>
          <w:sz w:val="13"/>
          <w:szCs w:val="13"/>
        </w:rPr>
        <w:t>MainWindow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(</w:t>
      </w:r>
      <w:proofErr w:type="spellStart"/>
      <w:r w:rsidRPr="003B6504">
        <w:rPr>
          <w:rFonts w:ascii="宋体" w:eastAsia="宋体" w:hAnsi="宋体" w:cs="宋体"/>
          <w:color w:val="800080"/>
          <w:sz w:val="13"/>
          <w:szCs w:val="13"/>
        </w:rPr>
        <w:t>QWidget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*</w:t>
      </w:r>
      <w:r w:rsidRPr="003B6504">
        <w:rPr>
          <w:rFonts w:ascii="宋体" w:eastAsia="宋体" w:hAnsi="宋体" w:cs="宋体"/>
          <w:color w:val="092E64"/>
          <w:sz w:val="13"/>
          <w:szCs w:val="13"/>
        </w:rPr>
        <w:t>parent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=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nullptr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);</w:t>
      </w:r>
    </w:p>
    <w:p w14:paraId="6492F8FC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sz w:val="13"/>
          <w:szCs w:val="13"/>
        </w:rPr>
        <w:t>~</w:t>
      </w:r>
      <w:proofErr w:type="spellStart"/>
      <w:r w:rsidRPr="003B6504">
        <w:rPr>
          <w:rFonts w:ascii="宋体" w:eastAsia="宋体" w:hAnsi="宋体" w:cs="宋体"/>
          <w:b/>
          <w:bCs/>
          <w:i/>
          <w:iCs/>
          <w:color w:val="00677C"/>
          <w:sz w:val="13"/>
          <w:szCs w:val="13"/>
        </w:rPr>
        <w:t>MainWindow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();</w:t>
      </w:r>
    </w:p>
    <w:p w14:paraId="7566D155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04799867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808000"/>
          <w:sz w:val="13"/>
          <w:szCs w:val="13"/>
        </w:rPr>
        <w:t>private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slots</w:t>
      </w:r>
      <w:r w:rsidRPr="003B6504">
        <w:rPr>
          <w:rFonts w:ascii="宋体" w:eastAsia="宋体" w:hAnsi="宋体" w:cs="宋体"/>
          <w:sz w:val="13"/>
          <w:szCs w:val="13"/>
        </w:rPr>
        <w:t>:</w:t>
      </w:r>
    </w:p>
    <w:p w14:paraId="47D857E5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void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b/>
          <w:bCs/>
          <w:color w:val="00677C"/>
          <w:sz w:val="13"/>
          <w:szCs w:val="13"/>
        </w:rPr>
        <w:t>on_Button1_clicked</w:t>
      </w:r>
      <w:r w:rsidRPr="003B6504">
        <w:rPr>
          <w:rFonts w:ascii="宋体" w:eastAsia="宋体" w:hAnsi="宋体" w:cs="宋体"/>
          <w:sz w:val="13"/>
          <w:szCs w:val="13"/>
        </w:rPr>
        <w:t>();</w:t>
      </w:r>
    </w:p>
    <w:p w14:paraId="51B0DA09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08A9700D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void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b/>
          <w:bCs/>
          <w:color w:val="00677C"/>
          <w:sz w:val="13"/>
          <w:szCs w:val="13"/>
        </w:rPr>
        <w:t>on_Button2_clicked</w:t>
      </w:r>
      <w:r w:rsidRPr="003B6504">
        <w:rPr>
          <w:rFonts w:ascii="宋体" w:eastAsia="宋体" w:hAnsi="宋体" w:cs="宋体"/>
          <w:sz w:val="13"/>
          <w:szCs w:val="13"/>
        </w:rPr>
        <w:t>();</w:t>
      </w:r>
    </w:p>
    <w:p w14:paraId="673C61F6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1286FFE6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void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b/>
          <w:bCs/>
          <w:color w:val="00677C"/>
          <w:sz w:val="13"/>
          <w:szCs w:val="13"/>
        </w:rPr>
        <w:t>on_Button3_clicked</w:t>
      </w:r>
      <w:r w:rsidRPr="003B6504">
        <w:rPr>
          <w:rFonts w:ascii="宋体" w:eastAsia="宋体" w:hAnsi="宋体" w:cs="宋体"/>
          <w:sz w:val="13"/>
          <w:szCs w:val="13"/>
        </w:rPr>
        <w:t>();</w:t>
      </w:r>
    </w:p>
    <w:p w14:paraId="6013D2C0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7388F26E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void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b/>
          <w:bCs/>
          <w:color w:val="00677C"/>
          <w:sz w:val="13"/>
          <w:szCs w:val="13"/>
        </w:rPr>
        <w:t>on_pushButton_clicked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();</w:t>
      </w:r>
    </w:p>
    <w:p w14:paraId="67C94844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2FE63E88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808000"/>
          <w:sz w:val="13"/>
          <w:szCs w:val="13"/>
        </w:rPr>
        <w:t>private</w:t>
      </w:r>
      <w:r w:rsidRPr="003B6504">
        <w:rPr>
          <w:rFonts w:ascii="宋体" w:eastAsia="宋体" w:hAnsi="宋体" w:cs="宋体"/>
          <w:sz w:val="13"/>
          <w:szCs w:val="13"/>
        </w:rPr>
        <w:t>:</w:t>
      </w:r>
    </w:p>
    <w:p w14:paraId="2EF9BB7A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0080"/>
          <w:sz w:val="13"/>
          <w:szCs w:val="13"/>
        </w:rPr>
        <w:t>Ui</w:t>
      </w:r>
      <w:r w:rsidRPr="003B6504">
        <w:rPr>
          <w:rFonts w:ascii="宋体" w:eastAsia="宋体" w:hAnsi="宋体" w:cs="宋体"/>
          <w:sz w:val="13"/>
          <w:szCs w:val="13"/>
        </w:rPr>
        <w:t>::</w:t>
      </w:r>
      <w:proofErr w:type="spellStart"/>
      <w:r w:rsidRPr="003B6504">
        <w:rPr>
          <w:rFonts w:ascii="宋体" w:eastAsia="宋体" w:hAnsi="宋体" w:cs="宋体"/>
          <w:color w:val="800080"/>
          <w:sz w:val="13"/>
          <w:szCs w:val="13"/>
        </w:rPr>
        <w:t>MainWindow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*</w:t>
      </w:r>
      <w:proofErr w:type="spellStart"/>
      <w:r w:rsidRPr="003B6504">
        <w:rPr>
          <w:rFonts w:ascii="宋体" w:eastAsia="宋体" w:hAnsi="宋体" w:cs="宋体"/>
          <w:color w:val="800000"/>
          <w:sz w:val="13"/>
          <w:szCs w:val="13"/>
        </w:rPr>
        <w:t>ui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;</w:t>
      </w:r>
    </w:p>
    <w:p w14:paraId="3D9A0984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};</w:t>
      </w:r>
    </w:p>
    <w:p w14:paraId="596BF0C2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#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endif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//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MAINWINDOW_H</w:t>
      </w:r>
    </w:p>
    <w:p w14:paraId="1D001A38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27FAA4B8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558E0088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808000"/>
          <w:sz w:val="13"/>
          <w:szCs w:val="13"/>
        </w:rPr>
        <w:t>class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b/>
          <w:bCs/>
          <w:color w:val="800080"/>
          <w:sz w:val="13"/>
          <w:szCs w:val="13"/>
        </w:rPr>
        <w:t>Secret</w:t>
      </w:r>
    </w:p>
    <w:p w14:paraId="43B74B81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{</w:t>
      </w:r>
    </w:p>
    <w:p w14:paraId="69D8757E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808000"/>
          <w:sz w:val="13"/>
          <w:szCs w:val="13"/>
        </w:rPr>
        <w:t>public</w:t>
      </w:r>
      <w:r w:rsidRPr="003B6504">
        <w:rPr>
          <w:rFonts w:ascii="宋体" w:eastAsia="宋体" w:hAnsi="宋体" w:cs="宋体"/>
          <w:sz w:val="13"/>
          <w:szCs w:val="13"/>
        </w:rPr>
        <w:t>:</w:t>
      </w:r>
    </w:p>
    <w:p w14:paraId="3020569D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0080"/>
          <w:sz w:val="13"/>
          <w:szCs w:val="13"/>
        </w:rPr>
        <w:t>string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color w:val="800000"/>
          <w:sz w:val="13"/>
          <w:szCs w:val="13"/>
        </w:rPr>
        <w:t>fileName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;</w:t>
      </w:r>
    </w:p>
    <w:p w14:paraId="63A797D4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0080"/>
          <w:sz w:val="13"/>
          <w:szCs w:val="13"/>
        </w:rPr>
        <w:t>string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color w:val="800000"/>
          <w:sz w:val="13"/>
          <w:szCs w:val="13"/>
        </w:rPr>
        <w:t>FileModeNum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//确定每次产生的损毁文件的方式</w:t>
      </w:r>
    </w:p>
    <w:p w14:paraId="2F789534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0080"/>
          <w:sz w:val="13"/>
          <w:szCs w:val="13"/>
        </w:rPr>
        <w:t>string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color w:val="800000"/>
          <w:sz w:val="13"/>
          <w:szCs w:val="13"/>
        </w:rPr>
        <w:t>secret_in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;</w:t>
      </w:r>
    </w:p>
    <w:p w14:paraId="4000C907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0080"/>
          <w:sz w:val="13"/>
          <w:szCs w:val="13"/>
        </w:rPr>
        <w:t>string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800000"/>
          <w:sz w:val="13"/>
          <w:szCs w:val="13"/>
        </w:rPr>
        <w:t>secret</w:t>
      </w:r>
      <w:r w:rsidRPr="003B6504">
        <w:rPr>
          <w:rFonts w:ascii="宋体" w:eastAsia="宋体" w:hAnsi="宋体" w:cs="宋体"/>
          <w:sz w:val="13"/>
          <w:szCs w:val="13"/>
        </w:rPr>
        <w:t>;</w:t>
      </w:r>
    </w:p>
    <w:p w14:paraId="792CE2E9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0080"/>
          <w:sz w:val="13"/>
          <w:szCs w:val="13"/>
        </w:rPr>
        <w:t>string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color w:val="800000"/>
          <w:sz w:val="13"/>
          <w:szCs w:val="13"/>
        </w:rPr>
        <w:t>oralSecret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;</w:t>
      </w:r>
    </w:p>
    <w:p w14:paraId="4A0A0EE3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bool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color w:val="800000"/>
          <w:sz w:val="13"/>
          <w:szCs w:val="13"/>
        </w:rPr>
        <w:t>isgetfileName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;</w:t>
      </w:r>
    </w:p>
    <w:p w14:paraId="7EE9F93F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proofErr w:type="spellStart"/>
      <w:r w:rsidRPr="003B6504">
        <w:rPr>
          <w:rFonts w:ascii="宋体" w:eastAsia="宋体" w:hAnsi="宋体" w:cs="宋体"/>
          <w:color w:val="800080"/>
          <w:sz w:val="13"/>
          <w:szCs w:val="13"/>
        </w:rPr>
        <w:t>fstream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800000"/>
          <w:sz w:val="13"/>
          <w:szCs w:val="13"/>
        </w:rPr>
        <w:t>f</w:t>
      </w:r>
      <w:r w:rsidRPr="003B6504">
        <w:rPr>
          <w:rFonts w:ascii="宋体" w:eastAsia="宋体" w:hAnsi="宋体" w:cs="宋体"/>
          <w:sz w:val="13"/>
          <w:szCs w:val="13"/>
        </w:rPr>
        <w:t>;</w:t>
      </w:r>
    </w:p>
    <w:p w14:paraId="710BDD78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proofErr w:type="spellStart"/>
      <w:r w:rsidRPr="003B6504">
        <w:rPr>
          <w:rFonts w:ascii="宋体" w:eastAsia="宋体" w:hAnsi="宋体" w:cs="宋体"/>
          <w:color w:val="800080"/>
          <w:sz w:val="13"/>
          <w:szCs w:val="13"/>
        </w:rPr>
        <w:t>fstream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800000"/>
          <w:sz w:val="13"/>
          <w:szCs w:val="13"/>
        </w:rPr>
        <w:t>fs</w:t>
      </w:r>
      <w:r w:rsidRPr="003B6504">
        <w:rPr>
          <w:rFonts w:ascii="宋体" w:eastAsia="宋体" w:hAnsi="宋体" w:cs="宋体"/>
          <w:sz w:val="13"/>
          <w:szCs w:val="13"/>
        </w:rPr>
        <w:t>;</w:t>
      </w:r>
    </w:p>
    <w:p w14:paraId="6F3C40E6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bool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color w:val="800000"/>
          <w:sz w:val="13"/>
          <w:szCs w:val="13"/>
        </w:rPr>
        <w:t>isgetSecret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=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false</w:t>
      </w:r>
      <w:r w:rsidRPr="003B6504">
        <w:rPr>
          <w:rFonts w:ascii="宋体" w:eastAsia="宋体" w:hAnsi="宋体" w:cs="宋体"/>
          <w:sz w:val="13"/>
          <w:szCs w:val="13"/>
        </w:rPr>
        <w:t>;</w:t>
      </w:r>
    </w:p>
    <w:p w14:paraId="75929E94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bool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color w:val="800000"/>
          <w:sz w:val="13"/>
          <w:szCs w:val="13"/>
        </w:rPr>
        <w:t>isbadFile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=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false</w:t>
      </w:r>
      <w:r w:rsidRPr="003B6504">
        <w:rPr>
          <w:rFonts w:ascii="宋体" w:eastAsia="宋体" w:hAnsi="宋体" w:cs="宋体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//是否已经对文件损坏成功</w:t>
      </w:r>
    </w:p>
    <w:p w14:paraId="14DA8AAE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bool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color w:val="800000"/>
          <w:sz w:val="13"/>
          <w:szCs w:val="13"/>
        </w:rPr>
        <w:t>isgoodFile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=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false</w:t>
      </w:r>
      <w:r w:rsidRPr="003B6504">
        <w:rPr>
          <w:rFonts w:ascii="宋体" w:eastAsia="宋体" w:hAnsi="宋体" w:cs="宋体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//是否已经对文件还原成功</w:t>
      </w:r>
    </w:p>
    <w:p w14:paraId="1F06F2E1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bool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color w:val="800000"/>
          <w:sz w:val="13"/>
          <w:szCs w:val="13"/>
        </w:rPr>
        <w:t>openSecretFile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=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false</w:t>
      </w:r>
      <w:r w:rsidRPr="003B6504">
        <w:rPr>
          <w:rFonts w:ascii="宋体" w:eastAsia="宋体" w:hAnsi="宋体" w:cs="宋体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//是否已经打开密码文件</w:t>
      </w:r>
    </w:p>
    <w:p w14:paraId="68A06805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808000"/>
          <w:sz w:val="13"/>
          <w:szCs w:val="13"/>
        </w:rPr>
        <w:t>public</w:t>
      </w:r>
      <w:r w:rsidRPr="003B6504">
        <w:rPr>
          <w:rFonts w:ascii="宋体" w:eastAsia="宋体" w:hAnsi="宋体" w:cs="宋体"/>
          <w:sz w:val="13"/>
          <w:szCs w:val="13"/>
        </w:rPr>
        <w:t>:</w:t>
      </w:r>
    </w:p>
    <w:p w14:paraId="6CC37030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b/>
          <w:bCs/>
          <w:color w:val="00677C"/>
          <w:sz w:val="13"/>
          <w:szCs w:val="13"/>
        </w:rPr>
        <w:t>Secret</w:t>
      </w:r>
      <w:r w:rsidRPr="003B6504">
        <w:rPr>
          <w:rFonts w:ascii="宋体" w:eastAsia="宋体" w:hAnsi="宋体" w:cs="宋体"/>
          <w:sz w:val="13"/>
          <w:szCs w:val="13"/>
        </w:rPr>
        <w:t>();</w:t>
      </w:r>
    </w:p>
    <w:p w14:paraId="20B3E29E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30098092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//得到文件</w:t>
      </w:r>
    </w:p>
    <w:p w14:paraId="77962B37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void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b/>
          <w:bCs/>
          <w:color w:val="00677C"/>
          <w:sz w:val="13"/>
          <w:szCs w:val="13"/>
        </w:rPr>
        <w:t>getfileName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();</w:t>
      </w:r>
    </w:p>
    <w:p w14:paraId="5704D670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6FA37175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sz w:val="13"/>
          <w:szCs w:val="13"/>
        </w:rPr>
        <w:t>~</w:t>
      </w:r>
      <w:r w:rsidRPr="003B6504">
        <w:rPr>
          <w:rFonts w:ascii="宋体" w:eastAsia="宋体" w:hAnsi="宋体" w:cs="宋体"/>
          <w:b/>
          <w:bCs/>
          <w:color w:val="00677C"/>
          <w:sz w:val="13"/>
          <w:szCs w:val="13"/>
        </w:rPr>
        <w:t>Secret</w:t>
      </w:r>
      <w:r w:rsidRPr="003B6504">
        <w:rPr>
          <w:rFonts w:ascii="宋体" w:eastAsia="宋体" w:hAnsi="宋体" w:cs="宋体"/>
          <w:sz w:val="13"/>
          <w:szCs w:val="13"/>
        </w:rPr>
        <w:t>();</w:t>
      </w:r>
    </w:p>
    <w:p w14:paraId="6C448F7C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1D417D2A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//写入密码</w:t>
      </w:r>
    </w:p>
    <w:p w14:paraId="746B6422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bool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b/>
          <w:bCs/>
          <w:color w:val="00677C"/>
          <w:sz w:val="13"/>
          <w:szCs w:val="13"/>
        </w:rPr>
        <w:t>writeSecret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();</w:t>
      </w:r>
    </w:p>
    <w:p w14:paraId="56ED6F2D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//输入密码</w:t>
      </w:r>
    </w:p>
    <w:p w14:paraId="6DCEF0E1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void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b/>
          <w:bCs/>
          <w:color w:val="00677C"/>
          <w:sz w:val="13"/>
          <w:szCs w:val="13"/>
        </w:rPr>
        <w:t>getSecret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();</w:t>
      </w:r>
    </w:p>
    <w:p w14:paraId="36FBD848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//检测密码是否正确</w:t>
      </w:r>
    </w:p>
    <w:p w14:paraId="76A51566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bool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b/>
          <w:bCs/>
          <w:color w:val="00677C"/>
          <w:sz w:val="13"/>
          <w:szCs w:val="13"/>
        </w:rPr>
        <w:t>isSecret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();</w:t>
      </w:r>
    </w:p>
    <w:p w14:paraId="3632E2B1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//对文件进行加密损坏</w:t>
      </w:r>
    </w:p>
    <w:p w14:paraId="592F64DC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void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b/>
          <w:bCs/>
          <w:color w:val="00677C"/>
          <w:sz w:val="13"/>
          <w:szCs w:val="13"/>
        </w:rPr>
        <w:t>badFile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();</w:t>
      </w:r>
    </w:p>
    <w:p w14:paraId="0A3D2D7B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//对文件进行解密还原</w:t>
      </w:r>
    </w:p>
    <w:p w14:paraId="68068E30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void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b/>
          <w:bCs/>
          <w:color w:val="00677C"/>
          <w:sz w:val="13"/>
          <w:szCs w:val="13"/>
        </w:rPr>
        <w:t>goodFile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();</w:t>
      </w:r>
    </w:p>
    <w:p w14:paraId="5E89C4B7" w14:textId="77777777" w:rsidR="003B6504" w:rsidRPr="003B6504" w:rsidRDefault="003B6504" w:rsidP="003B6504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</w:p>
    <w:p w14:paraId="359B614E" w14:textId="28FF5494" w:rsidR="003B6504" w:rsidRPr="003B6504" w:rsidRDefault="003B6504" w:rsidP="00654B97">
      <w:pPr>
        <w:pStyle w:val="a4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};</w:t>
      </w:r>
    </w:p>
    <w:p w14:paraId="258BFB99" w14:textId="0B99ED68" w:rsidR="003B6504" w:rsidRDefault="003B6504" w:rsidP="003B6504">
      <w:pPr>
        <w:pStyle w:val="a4"/>
        <w:numPr>
          <w:ilvl w:val="0"/>
          <w:numId w:val="8"/>
        </w:numPr>
      </w:pPr>
      <w:r>
        <w:t>main.cpp:</w:t>
      </w:r>
    </w:p>
    <w:p w14:paraId="73131F9E" w14:textId="77777777" w:rsidR="003B6504" w:rsidRDefault="003B6504" w:rsidP="003B6504">
      <w:pPr>
        <w:pStyle w:val="HTML"/>
        <w:numPr>
          <w:ilvl w:val="0"/>
          <w:numId w:val="8"/>
        </w:numPr>
        <w:rPr>
          <w:color w:val="008000"/>
          <w:sz w:val="13"/>
          <w:szCs w:val="13"/>
        </w:rPr>
      </w:pPr>
      <w:r w:rsidRPr="003B6504">
        <w:rPr>
          <w:sz w:val="13"/>
          <w:szCs w:val="13"/>
        </w:rPr>
        <w:t>#</w:t>
      </w:r>
      <w:r w:rsidRPr="003B6504">
        <w:rPr>
          <w:color w:val="000080"/>
          <w:sz w:val="13"/>
          <w:szCs w:val="13"/>
        </w:rPr>
        <w:t>include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08000"/>
          <w:sz w:val="13"/>
          <w:szCs w:val="13"/>
        </w:rPr>
        <w:t>"</w:t>
      </w:r>
      <w:proofErr w:type="spellStart"/>
      <w:r w:rsidRPr="003B6504">
        <w:rPr>
          <w:color w:val="008000"/>
          <w:sz w:val="13"/>
          <w:szCs w:val="13"/>
        </w:rPr>
        <w:t>mainwindow.h</w:t>
      </w:r>
      <w:proofErr w:type="spellEnd"/>
      <w:r w:rsidRPr="003B6504">
        <w:rPr>
          <w:color w:val="008000"/>
          <w:sz w:val="13"/>
          <w:szCs w:val="13"/>
        </w:rPr>
        <w:t>"</w:t>
      </w:r>
    </w:p>
    <w:p w14:paraId="7BC541F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#</w:t>
      </w:r>
      <w:r w:rsidRPr="003B6504">
        <w:rPr>
          <w:color w:val="000080"/>
          <w:sz w:val="13"/>
          <w:szCs w:val="13"/>
        </w:rPr>
        <w:t>include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sz w:val="13"/>
          <w:szCs w:val="13"/>
        </w:rPr>
        <w:t>&lt;</w:t>
      </w:r>
      <w:proofErr w:type="spellStart"/>
      <w:r w:rsidRPr="003B6504">
        <w:rPr>
          <w:color w:val="008000"/>
          <w:sz w:val="13"/>
          <w:szCs w:val="13"/>
        </w:rPr>
        <w:t>QApplication</w:t>
      </w:r>
      <w:proofErr w:type="spellEnd"/>
      <w:r w:rsidRPr="003B6504">
        <w:rPr>
          <w:sz w:val="13"/>
          <w:szCs w:val="13"/>
        </w:rPr>
        <w:t>&gt;</w:t>
      </w:r>
    </w:p>
    <w:p w14:paraId="5981C740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808000"/>
          <w:sz w:val="13"/>
          <w:szCs w:val="13"/>
        </w:rPr>
        <w:t>int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00080"/>
          <w:sz w:val="13"/>
          <w:szCs w:val="13"/>
        </w:rPr>
        <w:t>main</w:t>
      </w:r>
      <w:r w:rsidRPr="003B6504">
        <w:rPr>
          <w:sz w:val="13"/>
          <w:szCs w:val="13"/>
        </w:rPr>
        <w:t>(</w:t>
      </w:r>
      <w:r w:rsidRPr="003B6504">
        <w:rPr>
          <w:color w:val="808000"/>
          <w:sz w:val="13"/>
          <w:szCs w:val="13"/>
        </w:rPr>
        <w:t>int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argc</w:t>
      </w:r>
      <w:proofErr w:type="spellEnd"/>
      <w:r w:rsidRPr="003B6504">
        <w:rPr>
          <w:sz w:val="13"/>
          <w:szCs w:val="13"/>
        </w:rPr>
        <w:t>,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808000"/>
          <w:sz w:val="13"/>
          <w:szCs w:val="13"/>
        </w:rPr>
        <w:t>char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sz w:val="13"/>
          <w:szCs w:val="13"/>
        </w:rPr>
        <w:t>*</w:t>
      </w:r>
      <w:proofErr w:type="spellStart"/>
      <w:r w:rsidRPr="003B6504">
        <w:rPr>
          <w:color w:val="092E64"/>
          <w:sz w:val="13"/>
          <w:szCs w:val="13"/>
        </w:rPr>
        <w:t>argv</w:t>
      </w:r>
      <w:proofErr w:type="spellEnd"/>
      <w:r w:rsidRPr="003B6504">
        <w:rPr>
          <w:sz w:val="13"/>
          <w:szCs w:val="13"/>
        </w:rPr>
        <w:t>[])</w:t>
      </w:r>
    </w:p>
    <w:p w14:paraId="62C5C694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585FFDEC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80"/>
          <w:sz w:val="13"/>
          <w:szCs w:val="13"/>
        </w:rPr>
        <w:t>QApplication</w:t>
      </w:r>
      <w:proofErr w:type="spellEnd"/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a</w:t>
      </w:r>
      <w:r w:rsidRPr="003B6504">
        <w:rPr>
          <w:sz w:val="13"/>
          <w:szCs w:val="13"/>
        </w:rPr>
        <w:t>(</w:t>
      </w:r>
      <w:proofErr w:type="spellStart"/>
      <w:r w:rsidRPr="003B6504">
        <w:rPr>
          <w:i/>
          <w:iCs/>
          <w:color w:val="092E64"/>
          <w:sz w:val="13"/>
          <w:szCs w:val="13"/>
        </w:rPr>
        <w:t>argc</w:t>
      </w:r>
      <w:proofErr w:type="spellEnd"/>
      <w:r w:rsidRPr="003B6504">
        <w:rPr>
          <w:sz w:val="13"/>
          <w:szCs w:val="13"/>
        </w:rPr>
        <w:t>,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argv</w:t>
      </w:r>
      <w:proofErr w:type="spellEnd"/>
      <w:r w:rsidRPr="003B6504">
        <w:rPr>
          <w:sz w:val="13"/>
          <w:szCs w:val="13"/>
        </w:rPr>
        <w:t>);</w:t>
      </w:r>
    </w:p>
    <w:p w14:paraId="759D1E9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80"/>
          <w:sz w:val="13"/>
          <w:szCs w:val="13"/>
        </w:rPr>
        <w:t>MainWindow</w:t>
      </w:r>
      <w:proofErr w:type="spellEnd"/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w</w:t>
      </w:r>
      <w:r w:rsidRPr="003B6504">
        <w:rPr>
          <w:sz w:val="13"/>
          <w:szCs w:val="13"/>
        </w:rPr>
        <w:t>;</w:t>
      </w:r>
    </w:p>
    <w:p w14:paraId="27ACBC70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92E64"/>
          <w:sz w:val="13"/>
          <w:szCs w:val="13"/>
        </w:rPr>
        <w:t>w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show</w:t>
      </w:r>
      <w:proofErr w:type="spellEnd"/>
      <w:r w:rsidRPr="003B6504">
        <w:rPr>
          <w:sz w:val="13"/>
          <w:szCs w:val="13"/>
        </w:rPr>
        <w:t>();</w:t>
      </w:r>
    </w:p>
    <w:p w14:paraId="28C5E623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return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a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exec</w:t>
      </w:r>
      <w:proofErr w:type="spellEnd"/>
      <w:r w:rsidRPr="003B6504">
        <w:rPr>
          <w:sz w:val="13"/>
          <w:szCs w:val="13"/>
        </w:rPr>
        <w:t>();</w:t>
      </w:r>
    </w:p>
    <w:p w14:paraId="4B1A9133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55412C1D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</w:p>
    <w:p w14:paraId="40464587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800080"/>
          <w:sz w:val="13"/>
          <w:szCs w:val="13"/>
        </w:rPr>
        <w:t>Secret</w:t>
      </w:r>
      <w:r w:rsidRPr="003B6504">
        <w:rPr>
          <w:sz w:val="13"/>
          <w:szCs w:val="13"/>
        </w:rPr>
        <w:t>::</w:t>
      </w:r>
      <w:r w:rsidRPr="003B6504">
        <w:rPr>
          <w:b/>
          <w:bCs/>
          <w:color w:val="00677C"/>
          <w:sz w:val="13"/>
          <w:szCs w:val="13"/>
        </w:rPr>
        <w:t>Secret</w:t>
      </w:r>
      <w:r w:rsidRPr="003B6504">
        <w:rPr>
          <w:sz w:val="13"/>
          <w:szCs w:val="13"/>
        </w:rPr>
        <w:t>()</w:t>
      </w:r>
    </w:p>
    <w:p w14:paraId="62E62295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31C9A677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008000"/>
          <w:sz w:val="13"/>
          <w:szCs w:val="13"/>
        </w:rPr>
        <w:t>//打开密码文件获取密码,测试时用绝对路径，发布时用相对路径</w:t>
      </w:r>
    </w:p>
    <w:p w14:paraId="2003F222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80"/>
          <w:sz w:val="13"/>
          <w:szCs w:val="13"/>
        </w:rPr>
        <w:t>fstream</w:t>
      </w:r>
      <w:proofErr w:type="spellEnd"/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fs</w:t>
      </w:r>
      <w:r w:rsidRPr="003B6504">
        <w:rPr>
          <w:sz w:val="13"/>
          <w:szCs w:val="13"/>
        </w:rPr>
        <w:t>;</w:t>
      </w:r>
    </w:p>
    <w:p w14:paraId="526CC017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92E64"/>
          <w:sz w:val="13"/>
          <w:szCs w:val="13"/>
        </w:rPr>
        <w:t>fs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open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"key.</w:t>
      </w:r>
      <w:proofErr w:type="spellStart"/>
      <w:r w:rsidRPr="003B6504">
        <w:rPr>
          <w:color w:val="008000"/>
          <w:sz w:val="13"/>
          <w:szCs w:val="13"/>
        </w:rPr>
        <w:t>dat</w:t>
      </w:r>
      <w:proofErr w:type="spellEnd"/>
      <w:r w:rsidRPr="003B6504">
        <w:rPr>
          <w:color w:val="008000"/>
          <w:sz w:val="13"/>
          <w:szCs w:val="13"/>
        </w:rPr>
        <w:t>"</w:t>
      </w:r>
      <w:r w:rsidRPr="003B6504">
        <w:rPr>
          <w:sz w:val="13"/>
          <w:szCs w:val="13"/>
        </w:rPr>
        <w:t>,</w:t>
      </w:r>
      <w:proofErr w:type="spellStart"/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proofErr w:type="spellStart"/>
      <w:r w:rsidRPr="003B6504">
        <w:rPr>
          <w:color w:val="CE5C00"/>
          <w:sz w:val="13"/>
          <w:szCs w:val="13"/>
        </w:rPr>
        <w:t>out</w:t>
      </w:r>
      <w:r w:rsidRPr="003B6504">
        <w:rPr>
          <w:color w:val="00677C"/>
          <w:sz w:val="13"/>
          <w:szCs w:val="13"/>
        </w:rPr>
        <w:t>|</w:t>
      </w:r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proofErr w:type="spellStart"/>
      <w:r w:rsidRPr="003B6504">
        <w:rPr>
          <w:color w:val="CE5C00"/>
          <w:sz w:val="13"/>
          <w:szCs w:val="13"/>
        </w:rPr>
        <w:t>in</w:t>
      </w:r>
      <w:r w:rsidRPr="003B6504">
        <w:rPr>
          <w:color w:val="00677C"/>
          <w:sz w:val="13"/>
          <w:szCs w:val="13"/>
        </w:rPr>
        <w:t>|</w:t>
      </w:r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binary</w:t>
      </w:r>
      <w:r w:rsidRPr="003B6504">
        <w:rPr>
          <w:sz w:val="13"/>
          <w:szCs w:val="13"/>
        </w:rPr>
        <w:t>);</w:t>
      </w:r>
    </w:p>
    <w:p w14:paraId="311225F9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if</w:t>
      </w:r>
      <w:r w:rsidRPr="003B6504">
        <w:rPr>
          <w:sz w:val="13"/>
          <w:szCs w:val="13"/>
        </w:rPr>
        <w:t>(</w:t>
      </w:r>
      <w:r w:rsidRPr="003B6504">
        <w:rPr>
          <w:color w:val="00677C"/>
          <w:sz w:val="13"/>
          <w:szCs w:val="13"/>
        </w:rPr>
        <w:t>!</w:t>
      </w:r>
      <w:r w:rsidRPr="003B6504">
        <w:rPr>
          <w:color w:val="092E64"/>
          <w:sz w:val="13"/>
          <w:szCs w:val="13"/>
        </w:rPr>
        <w:t>fs</w:t>
      </w:r>
      <w:r w:rsidRPr="003B6504">
        <w:rPr>
          <w:sz w:val="13"/>
          <w:szCs w:val="13"/>
        </w:rPr>
        <w:t>)</w:t>
      </w:r>
    </w:p>
    <w:p w14:paraId="20477F5A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{</w:t>
      </w:r>
    </w:p>
    <w:p w14:paraId="71ED5484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CE5C00"/>
          <w:sz w:val="13"/>
          <w:szCs w:val="13"/>
        </w:rPr>
        <w:t>cout</w:t>
      </w:r>
      <w:proofErr w:type="spellEnd"/>
      <w:r w:rsidRPr="003B6504">
        <w:rPr>
          <w:color w:val="00677C"/>
          <w:sz w:val="13"/>
          <w:szCs w:val="13"/>
        </w:rPr>
        <w:t>&lt;&lt;</w:t>
      </w:r>
      <w:r w:rsidRPr="003B6504">
        <w:rPr>
          <w:color w:val="008000"/>
          <w:sz w:val="13"/>
          <w:szCs w:val="13"/>
        </w:rPr>
        <w:t>"进入Secret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08000"/>
          <w:sz w:val="13"/>
          <w:szCs w:val="13"/>
        </w:rPr>
        <w:t>if里面"</w:t>
      </w:r>
      <w:r w:rsidRPr="003B6504">
        <w:rPr>
          <w:color w:val="00677C"/>
          <w:sz w:val="13"/>
          <w:szCs w:val="13"/>
        </w:rPr>
        <w:t>&lt;&lt;</w:t>
      </w:r>
      <w:proofErr w:type="spellStart"/>
      <w:r w:rsidRPr="003B6504">
        <w:rPr>
          <w:color w:val="00677C"/>
          <w:sz w:val="13"/>
          <w:szCs w:val="13"/>
        </w:rPr>
        <w:t>endl</w:t>
      </w:r>
      <w:proofErr w:type="spellEnd"/>
      <w:r w:rsidRPr="003B6504">
        <w:rPr>
          <w:sz w:val="13"/>
          <w:szCs w:val="13"/>
        </w:rPr>
        <w:t>;</w:t>
      </w:r>
    </w:p>
    <w:p w14:paraId="38D04E54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openSecretFile</w:t>
      </w:r>
      <w:proofErr w:type="spellEnd"/>
      <w:r w:rsidRPr="003B6504">
        <w:rPr>
          <w:sz w:val="13"/>
          <w:szCs w:val="13"/>
        </w:rPr>
        <w:t>=</w:t>
      </w:r>
      <w:r w:rsidRPr="003B6504">
        <w:rPr>
          <w:color w:val="808000"/>
          <w:sz w:val="13"/>
          <w:szCs w:val="13"/>
        </w:rPr>
        <w:t>false</w:t>
      </w:r>
      <w:r w:rsidRPr="003B6504">
        <w:rPr>
          <w:sz w:val="13"/>
          <w:szCs w:val="13"/>
        </w:rPr>
        <w:t>;</w:t>
      </w:r>
    </w:p>
    <w:p w14:paraId="2A59C874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}</w:t>
      </w:r>
    </w:p>
    <w:p w14:paraId="516BDF1C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else</w:t>
      </w:r>
    </w:p>
    <w:p w14:paraId="325B0E43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{</w:t>
      </w:r>
    </w:p>
    <w:p w14:paraId="6A3EF90D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CE5C00"/>
          <w:sz w:val="13"/>
          <w:szCs w:val="13"/>
        </w:rPr>
        <w:t>cout</w:t>
      </w:r>
      <w:proofErr w:type="spellEnd"/>
      <w:r w:rsidRPr="003B6504">
        <w:rPr>
          <w:color w:val="00677C"/>
          <w:sz w:val="13"/>
          <w:szCs w:val="13"/>
        </w:rPr>
        <w:t>&lt;&lt;</w:t>
      </w:r>
      <w:r w:rsidRPr="003B6504">
        <w:rPr>
          <w:color w:val="008000"/>
          <w:sz w:val="13"/>
          <w:szCs w:val="13"/>
        </w:rPr>
        <w:t>"进入Secret函数里的else"</w:t>
      </w:r>
      <w:r w:rsidRPr="003B6504">
        <w:rPr>
          <w:color w:val="00677C"/>
          <w:sz w:val="13"/>
          <w:szCs w:val="13"/>
        </w:rPr>
        <w:t>&lt;&lt;</w:t>
      </w:r>
      <w:proofErr w:type="spellStart"/>
      <w:r w:rsidRPr="003B6504">
        <w:rPr>
          <w:color w:val="00677C"/>
          <w:sz w:val="13"/>
          <w:szCs w:val="13"/>
        </w:rPr>
        <w:t>endl</w:t>
      </w:r>
      <w:proofErr w:type="spellEnd"/>
      <w:r w:rsidRPr="003B6504">
        <w:rPr>
          <w:sz w:val="13"/>
          <w:szCs w:val="13"/>
        </w:rPr>
        <w:t>;</w:t>
      </w:r>
    </w:p>
    <w:p w14:paraId="0CE56A53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8000"/>
          <w:sz w:val="13"/>
          <w:szCs w:val="13"/>
        </w:rPr>
        <w:t>long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;</w:t>
      </w:r>
    </w:p>
    <w:p w14:paraId="582CBCA1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092E64"/>
          <w:sz w:val="13"/>
          <w:szCs w:val="13"/>
        </w:rPr>
        <w:t>fs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seekg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,</w:t>
      </w:r>
      <w:r w:rsidRPr="003B6504">
        <w:rPr>
          <w:color w:val="800080"/>
          <w:sz w:val="13"/>
          <w:szCs w:val="13"/>
        </w:rPr>
        <w:t>ios</w:t>
      </w:r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end</w:t>
      </w:r>
      <w:r w:rsidRPr="003B6504">
        <w:rPr>
          <w:sz w:val="13"/>
          <w:szCs w:val="13"/>
        </w:rPr>
        <w:t>);</w:t>
      </w:r>
    </w:p>
    <w:p w14:paraId="474D5B75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=</w:t>
      </w:r>
      <w:proofErr w:type="spellStart"/>
      <w:r w:rsidRPr="003B6504">
        <w:rPr>
          <w:color w:val="092E64"/>
          <w:sz w:val="13"/>
          <w:szCs w:val="13"/>
        </w:rPr>
        <w:t>fs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tellg</w:t>
      </w:r>
      <w:proofErr w:type="spellEnd"/>
      <w:r w:rsidRPr="003B6504">
        <w:rPr>
          <w:sz w:val="13"/>
          <w:szCs w:val="13"/>
        </w:rPr>
        <w:t>();</w:t>
      </w:r>
    </w:p>
    <w:p w14:paraId="7DBA71B7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oralSecret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resize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);</w:t>
      </w:r>
    </w:p>
    <w:p w14:paraId="74A96DFE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092E64"/>
          <w:sz w:val="13"/>
          <w:szCs w:val="13"/>
        </w:rPr>
        <w:t>fs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seekg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,</w:t>
      </w:r>
      <w:r w:rsidRPr="003B6504">
        <w:rPr>
          <w:color w:val="800080"/>
          <w:sz w:val="13"/>
          <w:szCs w:val="13"/>
        </w:rPr>
        <w:t>ios</w:t>
      </w:r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beg</w:t>
      </w:r>
      <w:r w:rsidRPr="003B6504">
        <w:rPr>
          <w:sz w:val="13"/>
          <w:szCs w:val="13"/>
        </w:rPr>
        <w:t>);</w:t>
      </w:r>
    </w:p>
    <w:p w14:paraId="22ED947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092E64"/>
          <w:sz w:val="13"/>
          <w:szCs w:val="13"/>
        </w:rPr>
        <w:t>fs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read</w:t>
      </w:r>
      <w:proofErr w:type="spellEnd"/>
      <w:r w:rsidRPr="003B6504">
        <w:rPr>
          <w:sz w:val="13"/>
          <w:szCs w:val="13"/>
        </w:rPr>
        <w:t>((</w:t>
      </w:r>
      <w:r w:rsidRPr="003B6504">
        <w:rPr>
          <w:color w:val="808000"/>
          <w:sz w:val="13"/>
          <w:szCs w:val="13"/>
        </w:rPr>
        <w:t>char</w:t>
      </w:r>
      <w:r w:rsidRPr="003B6504">
        <w:rPr>
          <w:sz w:val="13"/>
          <w:szCs w:val="13"/>
        </w:rPr>
        <w:t>*)</w:t>
      </w:r>
      <w:proofErr w:type="spellStart"/>
      <w:r w:rsidRPr="003B6504">
        <w:rPr>
          <w:color w:val="800000"/>
          <w:sz w:val="13"/>
          <w:szCs w:val="13"/>
        </w:rPr>
        <w:t>oralSecret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c_str</w:t>
      </w:r>
      <w:proofErr w:type="spellEnd"/>
      <w:r w:rsidRPr="003B6504">
        <w:rPr>
          <w:sz w:val="13"/>
          <w:szCs w:val="13"/>
        </w:rPr>
        <w:t>(),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);</w:t>
      </w:r>
    </w:p>
    <w:p w14:paraId="0F66A348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8000"/>
          <w:sz w:val="13"/>
          <w:szCs w:val="13"/>
        </w:rPr>
        <w:t>for</w:t>
      </w:r>
      <w:r w:rsidRPr="003B6504">
        <w:rPr>
          <w:sz w:val="13"/>
          <w:szCs w:val="13"/>
        </w:rPr>
        <w:t>(</w:t>
      </w:r>
      <w:r w:rsidRPr="003B6504">
        <w:rPr>
          <w:color w:val="808000"/>
          <w:sz w:val="13"/>
          <w:szCs w:val="13"/>
        </w:rPr>
        <w:t>int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=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;</w:t>
      </w:r>
      <w:r w:rsidRPr="003B6504">
        <w:rPr>
          <w:color w:val="092E64"/>
          <w:sz w:val="13"/>
          <w:szCs w:val="13"/>
        </w:rPr>
        <w:t>i</w:t>
      </w:r>
      <w:r w:rsidRPr="003B6504">
        <w:rPr>
          <w:sz w:val="13"/>
          <w:szCs w:val="13"/>
        </w:rPr>
        <w:t>&lt;</w:t>
      </w:r>
      <w:proofErr w:type="spellStart"/>
      <w:r w:rsidRPr="003B6504">
        <w:rPr>
          <w:color w:val="800000"/>
          <w:sz w:val="13"/>
          <w:szCs w:val="13"/>
        </w:rPr>
        <w:t>oralSecret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size</w:t>
      </w:r>
      <w:proofErr w:type="spellEnd"/>
      <w:r w:rsidRPr="003B6504">
        <w:rPr>
          <w:sz w:val="13"/>
          <w:szCs w:val="13"/>
        </w:rPr>
        <w:t>();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++)</w:t>
      </w:r>
    </w:p>
    <w:p w14:paraId="6F92BE25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{</w:t>
      </w:r>
    </w:p>
    <w:p w14:paraId="6B958C19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proofErr w:type="spellStart"/>
      <w:r w:rsidRPr="003B6504">
        <w:rPr>
          <w:color w:val="800000"/>
          <w:sz w:val="13"/>
          <w:szCs w:val="13"/>
        </w:rPr>
        <w:t>oralSecret</w:t>
      </w:r>
      <w:proofErr w:type="spellEnd"/>
      <w:r w:rsidRPr="003B6504">
        <w:rPr>
          <w:color w:val="00677C"/>
          <w:sz w:val="13"/>
          <w:szCs w:val="13"/>
        </w:rPr>
        <w:t>[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color w:val="00677C"/>
          <w:sz w:val="13"/>
          <w:szCs w:val="13"/>
        </w:rPr>
        <w:t>]</w:t>
      </w:r>
      <w:r w:rsidRPr="003B6504">
        <w:rPr>
          <w:sz w:val="13"/>
          <w:szCs w:val="13"/>
        </w:rPr>
        <w:t>+=</w:t>
      </w:r>
      <w:r w:rsidRPr="003B6504">
        <w:rPr>
          <w:color w:val="000080"/>
          <w:sz w:val="13"/>
          <w:szCs w:val="13"/>
        </w:rPr>
        <w:t>23</w:t>
      </w:r>
      <w:r w:rsidRPr="003B6504">
        <w:rPr>
          <w:sz w:val="13"/>
          <w:szCs w:val="13"/>
        </w:rPr>
        <w:t>;</w:t>
      </w:r>
      <w:r w:rsidRPr="003B6504">
        <w:rPr>
          <w:color w:val="008000"/>
          <w:sz w:val="13"/>
          <w:szCs w:val="13"/>
        </w:rPr>
        <w:t>//解key.dat的密</w:t>
      </w:r>
    </w:p>
    <w:p w14:paraId="632C8242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}</w:t>
      </w:r>
    </w:p>
    <w:p w14:paraId="3D8DFC76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0000"/>
          <w:sz w:val="13"/>
          <w:szCs w:val="13"/>
        </w:rPr>
        <w:t>secret</w:t>
      </w:r>
      <w:r w:rsidRPr="003B6504">
        <w:rPr>
          <w:color w:val="00677C"/>
          <w:sz w:val="13"/>
          <w:szCs w:val="13"/>
        </w:rPr>
        <w:t>=</w:t>
      </w:r>
      <w:proofErr w:type="spellStart"/>
      <w:r w:rsidRPr="003B6504">
        <w:rPr>
          <w:color w:val="800000"/>
          <w:sz w:val="13"/>
          <w:szCs w:val="13"/>
        </w:rPr>
        <w:t>oralSecret</w:t>
      </w:r>
      <w:proofErr w:type="spellEnd"/>
      <w:r w:rsidRPr="003B6504">
        <w:rPr>
          <w:sz w:val="13"/>
          <w:szCs w:val="13"/>
        </w:rPr>
        <w:t>;</w:t>
      </w:r>
    </w:p>
    <w:p w14:paraId="0B1B1695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CE5C00"/>
          <w:sz w:val="13"/>
          <w:szCs w:val="13"/>
        </w:rPr>
        <w:t>cout</w:t>
      </w:r>
      <w:proofErr w:type="spellEnd"/>
      <w:r w:rsidRPr="003B6504">
        <w:rPr>
          <w:color w:val="00677C"/>
          <w:sz w:val="13"/>
          <w:szCs w:val="13"/>
        </w:rPr>
        <w:t>&lt;&lt;</w:t>
      </w:r>
      <w:r w:rsidRPr="003B6504">
        <w:rPr>
          <w:color w:val="008000"/>
          <w:sz w:val="13"/>
          <w:szCs w:val="13"/>
        </w:rPr>
        <w:t>"</w:t>
      </w:r>
      <w:proofErr w:type="spellStart"/>
      <w:r w:rsidRPr="003B6504">
        <w:rPr>
          <w:color w:val="008000"/>
          <w:sz w:val="13"/>
          <w:szCs w:val="13"/>
        </w:rPr>
        <w:t>oralSecret</w:t>
      </w:r>
      <w:proofErr w:type="spellEnd"/>
      <w:r w:rsidRPr="003B6504">
        <w:rPr>
          <w:color w:val="008000"/>
          <w:sz w:val="13"/>
          <w:szCs w:val="13"/>
        </w:rPr>
        <w:t>"</w:t>
      </w:r>
      <w:r w:rsidRPr="003B6504">
        <w:rPr>
          <w:color w:val="00677C"/>
          <w:sz w:val="13"/>
          <w:szCs w:val="13"/>
        </w:rPr>
        <w:t>&lt;&lt;</w:t>
      </w:r>
      <w:proofErr w:type="spellStart"/>
      <w:r w:rsidRPr="003B6504">
        <w:rPr>
          <w:color w:val="800000"/>
          <w:sz w:val="13"/>
          <w:szCs w:val="13"/>
        </w:rPr>
        <w:t>oralSecret</w:t>
      </w:r>
      <w:proofErr w:type="spellEnd"/>
      <w:r w:rsidRPr="003B6504">
        <w:rPr>
          <w:color w:val="00677C"/>
          <w:sz w:val="13"/>
          <w:szCs w:val="13"/>
        </w:rPr>
        <w:t>&lt;&lt;</w:t>
      </w:r>
      <w:proofErr w:type="spellStart"/>
      <w:r w:rsidRPr="003B6504">
        <w:rPr>
          <w:color w:val="00677C"/>
          <w:sz w:val="13"/>
          <w:szCs w:val="13"/>
        </w:rPr>
        <w:t>endl</w:t>
      </w:r>
      <w:proofErr w:type="spellEnd"/>
      <w:r w:rsidRPr="003B6504">
        <w:rPr>
          <w:sz w:val="13"/>
          <w:szCs w:val="13"/>
        </w:rPr>
        <w:t>;</w:t>
      </w:r>
    </w:p>
    <w:p w14:paraId="293E1232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CE5C00"/>
          <w:sz w:val="13"/>
          <w:szCs w:val="13"/>
        </w:rPr>
        <w:t>cout</w:t>
      </w:r>
      <w:proofErr w:type="spellEnd"/>
      <w:r w:rsidRPr="003B6504">
        <w:rPr>
          <w:color w:val="00677C"/>
          <w:sz w:val="13"/>
          <w:szCs w:val="13"/>
        </w:rPr>
        <w:t>&lt;&lt;</w:t>
      </w:r>
      <w:r w:rsidRPr="003B6504">
        <w:rPr>
          <w:color w:val="008000"/>
          <w:sz w:val="13"/>
          <w:szCs w:val="13"/>
        </w:rPr>
        <w:t>"secret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08000"/>
          <w:sz w:val="13"/>
          <w:szCs w:val="13"/>
        </w:rPr>
        <w:t>in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08000"/>
          <w:sz w:val="13"/>
          <w:szCs w:val="13"/>
        </w:rPr>
        <w:t>Secret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08000"/>
          <w:sz w:val="13"/>
          <w:szCs w:val="13"/>
        </w:rPr>
        <w:t>函数"</w:t>
      </w:r>
      <w:r w:rsidRPr="003B6504">
        <w:rPr>
          <w:color w:val="00677C"/>
          <w:sz w:val="13"/>
          <w:szCs w:val="13"/>
        </w:rPr>
        <w:t>&lt;&lt;</w:t>
      </w:r>
      <w:r w:rsidRPr="003B6504">
        <w:rPr>
          <w:color w:val="800000"/>
          <w:sz w:val="13"/>
          <w:szCs w:val="13"/>
        </w:rPr>
        <w:t>secret</w:t>
      </w:r>
      <w:r w:rsidRPr="003B6504">
        <w:rPr>
          <w:color w:val="00677C"/>
          <w:sz w:val="13"/>
          <w:szCs w:val="13"/>
        </w:rPr>
        <w:t>&lt;&lt;</w:t>
      </w:r>
      <w:proofErr w:type="spellStart"/>
      <w:r w:rsidRPr="003B6504">
        <w:rPr>
          <w:color w:val="00677C"/>
          <w:sz w:val="13"/>
          <w:szCs w:val="13"/>
        </w:rPr>
        <w:t>endl</w:t>
      </w:r>
      <w:proofErr w:type="spellEnd"/>
      <w:r w:rsidRPr="003B6504">
        <w:rPr>
          <w:sz w:val="13"/>
          <w:szCs w:val="13"/>
        </w:rPr>
        <w:t>;</w:t>
      </w:r>
    </w:p>
    <w:p w14:paraId="4D4CC741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openSecretFile</w:t>
      </w:r>
      <w:proofErr w:type="spellEnd"/>
      <w:r w:rsidRPr="003B6504">
        <w:rPr>
          <w:sz w:val="13"/>
          <w:szCs w:val="13"/>
        </w:rPr>
        <w:t>=</w:t>
      </w:r>
      <w:r w:rsidRPr="003B6504">
        <w:rPr>
          <w:color w:val="808000"/>
          <w:sz w:val="13"/>
          <w:szCs w:val="13"/>
        </w:rPr>
        <w:t>true</w:t>
      </w:r>
      <w:r w:rsidRPr="003B6504">
        <w:rPr>
          <w:sz w:val="13"/>
          <w:szCs w:val="13"/>
        </w:rPr>
        <w:t>;</w:t>
      </w:r>
    </w:p>
    <w:p w14:paraId="1584E035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}</w:t>
      </w:r>
    </w:p>
    <w:p w14:paraId="259A11B2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</w:p>
    <w:p w14:paraId="22A5953C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008000"/>
          <w:sz w:val="13"/>
          <w:szCs w:val="13"/>
        </w:rPr>
        <w:t>//打开模式文件获取模式,测试时用绝对路径，发布时用相对路径</w:t>
      </w:r>
    </w:p>
    <w:p w14:paraId="455AE1C8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80"/>
          <w:sz w:val="13"/>
          <w:szCs w:val="13"/>
        </w:rPr>
        <w:t>fstream</w:t>
      </w:r>
      <w:proofErr w:type="spellEnd"/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fm</w:t>
      </w:r>
      <w:proofErr w:type="spellEnd"/>
      <w:r w:rsidRPr="003B6504">
        <w:rPr>
          <w:sz w:val="13"/>
          <w:szCs w:val="13"/>
        </w:rPr>
        <w:t>;</w:t>
      </w:r>
    </w:p>
    <w:p w14:paraId="4A949E55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92E64"/>
          <w:sz w:val="13"/>
          <w:szCs w:val="13"/>
        </w:rPr>
        <w:t>fm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open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"mode.</w:t>
      </w:r>
      <w:proofErr w:type="spellStart"/>
      <w:r w:rsidRPr="003B6504">
        <w:rPr>
          <w:color w:val="008000"/>
          <w:sz w:val="13"/>
          <w:szCs w:val="13"/>
        </w:rPr>
        <w:t>dat</w:t>
      </w:r>
      <w:proofErr w:type="spellEnd"/>
      <w:r w:rsidRPr="003B6504">
        <w:rPr>
          <w:color w:val="008000"/>
          <w:sz w:val="13"/>
          <w:szCs w:val="13"/>
        </w:rPr>
        <w:t>"</w:t>
      </w:r>
      <w:r w:rsidRPr="003B6504">
        <w:rPr>
          <w:sz w:val="13"/>
          <w:szCs w:val="13"/>
        </w:rPr>
        <w:t>,</w:t>
      </w:r>
      <w:proofErr w:type="spellStart"/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proofErr w:type="spellStart"/>
      <w:r w:rsidRPr="003B6504">
        <w:rPr>
          <w:color w:val="CE5C00"/>
          <w:sz w:val="13"/>
          <w:szCs w:val="13"/>
        </w:rPr>
        <w:t>out</w:t>
      </w:r>
      <w:r w:rsidRPr="003B6504">
        <w:rPr>
          <w:color w:val="00677C"/>
          <w:sz w:val="13"/>
          <w:szCs w:val="13"/>
        </w:rPr>
        <w:t>|</w:t>
      </w:r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proofErr w:type="spellStart"/>
      <w:r w:rsidRPr="003B6504">
        <w:rPr>
          <w:color w:val="CE5C00"/>
          <w:sz w:val="13"/>
          <w:szCs w:val="13"/>
        </w:rPr>
        <w:t>in</w:t>
      </w:r>
      <w:r w:rsidRPr="003B6504">
        <w:rPr>
          <w:color w:val="00677C"/>
          <w:sz w:val="13"/>
          <w:szCs w:val="13"/>
        </w:rPr>
        <w:t>|</w:t>
      </w:r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binary</w:t>
      </w:r>
      <w:r w:rsidRPr="003B6504">
        <w:rPr>
          <w:sz w:val="13"/>
          <w:szCs w:val="13"/>
        </w:rPr>
        <w:t>);</w:t>
      </w:r>
    </w:p>
    <w:p w14:paraId="428AF334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long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;</w:t>
      </w:r>
    </w:p>
    <w:p w14:paraId="67A0E0F0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92E64"/>
          <w:sz w:val="13"/>
          <w:szCs w:val="13"/>
        </w:rPr>
        <w:t>fm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seekg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,</w:t>
      </w:r>
      <w:r w:rsidRPr="003B6504">
        <w:rPr>
          <w:color w:val="800080"/>
          <w:sz w:val="13"/>
          <w:szCs w:val="13"/>
        </w:rPr>
        <w:t>ios</w:t>
      </w:r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end</w:t>
      </w:r>
      <w:r w:rsidRPr="003B6504">
        <w:rPr>
          <w:sz w:val="13"/>
          <w:szCs w:val="13"/>
        </w:rPr>
        <w:t>);</w:t>
      </w:r>
    </w:p>
    <w:p w14:paraId="21E2493B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=</w:t>
      </w:r>
      <w:proofErr w:type="spellStart"/>
      <w:r w:rsidRPr="003B6504">
        <w:rPr>
          <w:color w:val="092E64"/>
          <w:sz w:val="13"/>
          <w:szCs w:val="13"/>
        </w:rPr>
        <w:t>fm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tellg</w:t>
      </w:r>
      <w:proofErr w:type="spellEnd"/>
      <w:r w:rsidRPr="003B6504">
        <w:rPr>
          <w:sz w:val="13"/>
          <w:szCs w:val="13"/>
        </w:rPr>
        <w:t>();</w:t>
      </w:r>
    </w:p>
    <w:p w14:paraId="01202172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00"/>
          <w:sz w:val="13"/>
          <w:szCs w:val="13"/>
        </w:rPr>
        <w:t>FileModeNum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resize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);</w:t>
      </w:r>
    </w:p>
    <w:p w14:paraId="48AFD10E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92E64"/>
          <w:sz w:val="13"/>
          <w:szCs w:val="13"/>
        </w:rPr>
        <w:t>fm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seekg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,</w:t>
      </w:r>
      <w:r w:rsidRPr="003B6504">
        <w:rPr>
          <w:color w:val="800080"/>
          <w:sz w:val="13"/>
          <w:szCs w:val="13"/>
        </w:rPr>
        <w:t>ios</w:t>
      </w:r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beg</w:t>
      </w:r>
      <w:r w:rsidRPr="003B6504">
        <w:rPr>
          <w:sz w:val="13"/>
          <w:szCs w:val="13"/>
        </w:rPr>
        <w:t>);</w:t>
      </w:r>
    </w:p>
    <w:p w14:paraId="1BF3DA3C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92E64"/>
          <w:sz w:val="13"/>
          <w:szCs w:val="13"/>
        </w:rPr>
        <w:t>fm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read</w:t>
      </w:r>
      <w:proofErr w:type="spellEnd"/>
      <w:r w:rsidRPr="003B6504">
        <w:rPr>
          <w:sz w:val="13"/>
          <w:szCs w:val="13"/>
        </w:rPr>
        <w:t>((</w:t>
      </w:r>
      <w:r w:rsidRPr="003B6504">
        <w:rPr>
          <w:color w:val="808000"/>
          <w:sz w:val="13"/>
          <w:szCs w:val="13"/>
        </w:rPr>
        <w:t>char</w:t>
      </w:r>
      <w:r w:rsidRPr="003B6504">
        <w:rPr>
          <w:sz w:val="13"/>
          <w:szCs w:val="13"/>
        </w:rPr>
        <w:t>*)</w:t>
      </w:r>
      <w:proofErr w:type="spellStart"/>
      <w:r w:rsidRPr="003B6504">
        <w:rPr>
          <w:color w:val="800000"/>
          <w:sz w:val="13"/>
          <w:szCs w:val="13"/>
        </w:rPr>
        <w:t>FileModeNum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c_str</w:t>
      </w:r>
      <w:proofErr w:type="spellEnd"/>
      <w:r w:rsidRPr="003B6504">
        <w:rPr>
          <w:sz w:val="13"/>
          <w:szCs w:val="13"/>
        </w:rPr>
        <w:t>(),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);</w:t>
      </w:r>
    </w:p>
    <w:p w14:paraId="7507EE0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008000"/>
          <w:sz w:val="13"/>
          <w:szCs w:val="13"/>
        </w:rPr>
        <w:t>//为获取的模式字符解密</w:t>
      </w:r>
    </w:p>
    <w:p w14:paraId="4C44B37A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for</w:t>
      </w:r>
      <w:r w:rsidRPr="003B6504">
        <w:rPr>
          <w:sz w:val="13"/>
          <w:szCs w:val="13"/>
        </w:rPr>
        <w:t>(</w:t>
      </w:r>
      <w:r w:rsidRPr="003B6504">
        <w:rPr>
          <w:color w:val="808000"/>
          <w:sz w:val="13"/>
          <w:szCs w:val="13"/>
        </w:rPr>
        <w:t>int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=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;</w:t>
      </w:r>
      <w:r w:rsidRPr="003B6504">
        <w:rPr>
          <w:color w:val="092E64"/>
          <w:sz w:val="13"/>
          <w:szCs w:val="13"/>
        </w:rPr>
        <w:t>i</w:t>
      </w:r>
      <w:r w:rsidRPr="003B6504">
        <w:rPr>
          <w:sz w:val="13"/>
          <w:szCs w:val="13"/>
        </w:rPr>
        <w:t>&lt;</w:t>
      </w:r>
      <w:proofErr w:type="spellStart"/>
      <w:r w:rsidRPr="003B6504">
        <w:rPr>
          <w:color w:val="800000"/>
          <w:sz w:val="13"/>
          <w:szCs w:val="13"/>
        </w:rPr>
        <w:t>FileModeNum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size</w:t>
      </w:r>
      <w:proofErr w:type="spellEnd"/>
      <w:r w:rsidRPr="003B6504">
        <w:rPr>
          <w:sz w:val="13"/>
          <w:szCs w:val="13"/>
        </w:rPr>
        <w:t>();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++)</w:t>
      </w:r>
    </w:p>
    <w:p w14:paraId="02A63D3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{</w:t>
      </w:r>
    </w:p>
    <w:p w14:paraId="3E8838E8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FileModeNum</w:t>
      </w:r>
      <w:proofErr w:type="spellEnd"/>
      <w:r w:rsidRPr="003B6504">
        <w:rPr>
          <w:color w:val="00677C"/>
          <w:sz w:val="13"/>
          <w:szCs w:val="13"/>
        </w:rPr>
        <w:t>[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color w:val="00677C"/>
          <w:sz w:val="13"/>
          <w:szCs w:val="13"/>
        </w:rPr>
        <w:t>]</w:t>
      </w:r>
      <w:r w:rsidRPr="003B6504">
        <w:rPr>
          <w:sz w:val="13"/>
          <w:szCs w:val="13"/>
        </w:rPr>
        <w:t>+=</w:t>
      </w:r>
      <w:r w:rsidRPr="003B6504">
        <w:rPr>
          <w:color w:val="000080"/>
          <w:sz w:val="13"/>
          <w:szCs w:val="13"/>
        </w:rPr>
        <w:t>33</w:t>
      </w:r>
      <w:r w:rsidRPr="003B6504">
        <w:rPr>
          <w:sz w:val="13"/>
          <w:szCs w:val="13"/>
        </w:rPr>
        <w:t>;</w:t>
      </w:r>
      <w:r w:rsidRPr="003B6504">
        <w:rPr>
          <w:color w:val="008000"/>
          <w:sz w:val="13"/>
          <w:szCs w:val="13"/>
        </w:rPr>
        <w:t>//回复33个字符</w:t>
      </w:r>
    </w:p>
    <w:p w14:paraId="0AFBFDC5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}</w:t>
      </w:r>
    </w:p>
    <w:p w14:paraId="00431EC0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CE5C00"/>
          <w:sz w:val="13"/>
          <w:szCs w:val="13"/>
        </w:rPr>
        <w:t>cout</w:t>
      </w:r>
      <w:proofErr w:type="spellEnd"/>
      <w:r w:rsidRPr="003B6504">
        <w:rPr>
          <w:color w:val="00677C"/>
          <w:sz w:val="13"/>
          <w:szCs w:val="13"/>
        </w:rPr>
        <w:t>&lt;&lt;</w:t>
      </w:r>
      <w:r w:rsidRPr="003B6504">
        <w:rPr>
          <w:color w:val="008000"/>
          <w:sz w:val="13"/>
          <w:szCs w:val="13"/>
        </w:rPr>
        <w:t>"</w:t>
      </w:r>
      <w:proofErr w:type="spellStart"/>
      <w:r w:rsidRPr="003B6504">
        <w:rPr>
          <w:color w:val="008000"/>
          <w:sz w:val="13"/>
          <w:szCs w:val="13"/>
        </w:rPr>
        <w:t>FileModeNum</w:t>
      </w:r>
      <w:proofErr w:type="spellEnd"/>
      <w:r w:rsidRPr="003B6504">
        <w:rPr>
          <w:color w:val="008000"/>
          <w:sz w:val="13"/>
          <w:szCs w:val="13"/>
        </w:rPr>
        <w:t>"</w:t>
      </w:r>
      <w:r w:rsidRPr="003B6504">
        <w:rPr>
          <w:color w:val="00677C"/>
          <w:sz w:val="13"/>
          <w:szCs w:val="13"/>
        </w:rPr>
        <w:t>&lt;&lt;</w:t>
      </w:r>
      <w:proofErr w:type="spellStart"/>
      <w:r w:rsidRPr="003B6504">
        <w:rPr>
          <w:color w:val="800000"/>
          <w:sz w:val="13"/>
          <w:szCs w:val="13"/>
        </w:rPr>
        <w:t>FileModeNum</w:t>
      </w:r>
      <w:proofErr w:type="spellEnd"/>
      <w:r w:rsidRPr="003B6504">
        <w:rPr>
          <w:color w:val="00677C"/>
          <w:sz w:val="13"/>
          <w:szCs w:val="13"/>
        </w:rPr>
        <w:t>&lt;&lt;</w:t>
      </w:r>
      <w:proofErr w:type="spellStart"/>
      <w:r w:rsidRPr="003B6504">
        <w:rPr>
          <w:color w:val="00677C"/>
          <w:sz w:val="13"/>
          <w:szCs w:val="13"/>
        </w:rPr>
        <w:t>endl</w:t>
      </w:r>
      <w:proofErr w:type="spellEnd"/>
      <w:r w:rsidRPr="003B6504">
        <w:rPr>
          <w:sz w:val="13"/>
          <w:szCs w:val="13"/>
        </w:rPr>
        <w:t>;</w:t>
      </w:r>
    </w:p>
    <w:p w14:paraId="29FF575C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43C73353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008000"/>
          <w:sz w:val="13"/>
          <w:szCs w:val="13"/>
        </w:rPr>
        <w:t>//得到文件</w:t>
      </w:r>
    </w:p>
    <w:p w14:paraId="4C08C347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808000"/>
          <w:sz w:val="13"/>
          <w:szCs w:val="13"/>
        </w:rPr>
        <w:t>void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800080"/>
          <w:sz w:val="13"/>
          <w:szCs w:val="13"/>
        </w:rPr>
        <w:t>Secret</w:t>
      </w:r>
      <w:r w:rsidRPr="003B6504">
        <w:rPr>
          <w:sz w:val="13"/>
          <w:szCs w:val="13"/>
        </w:rPr>
        <w:t>::</w:t>
      </w:r>
      <w:proofErr w:type="spellStart"/>
      <w:r w:rsidRPr="003B6504">
        <w:rPr>
          <w:b/>
          <w:bCs/>
          <w:color w:val="00677C"/>
          <w:sz w:val="13"/>
          <w:szCs w:val="13"/>
        </w:rPr>
        <w:t>getfileName</w:t>
      </w:r>
      <w:proofErr w:type="spellEnd"/>
      <w:r w:rsidRPr="003B6504">
        <w:rPr>
          <w:sz w:val="13"/>
          <w:szCs w:val="13"/>
        </w:rPr>
        <w:t>()</w:t>
      </w:r>
    </w:p>
    <w:p w14:paraId="0738699E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1A387851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open</w:t>
      </w:r>
      <w:proofErr w:type="spellEnd"/>
      <w:r w:rsidRPr="003B6504">
        <w:rPr>
          <w:sz w:val="13"/>
          <w:szCs w:val="13"/>
        </w:rPr>
        <w:t>(</w:t>
      </w:r>
      <w:proofErr w:type="spellStart"/>
      <w:r w:rsidRPr="003B6504">
        <w:rPr>
          <w:color w:val="800000"/>
          <w:sz w:val="13"/>
          <w:szCs w:val="13"/>
        </w:rPr>
        <w:t>fileName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c_str</w:t>
      </w:r>
      <w:proofErr w:type="spellEnd"/>
      <w:r w:rsidRPr="003B6504">
        <w:rPr>
          <w:sz w:val="13"/>
          <w:szCs w:val="13"/>
        </w:rPr>
        <w:t>(),</w:t>
      </w:r>
      <w:proofErr w:type="spellStart"/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proofErr w:type="spellStart"/>
      <w:r w:rsidRPr="003B6504">
        <w:rPr>
          <w:color w:val="CE5C00"/>
          <w:sz w:val="13"/>
          <w:szCs w:val="13"/>
        </w:rPr>
        <w:t>in</w:t>
      </w:r>
      <w:r w:rsidRPr="003B6504">
        <w:rPr>
          <w:color w:val="00677C"/>
          <w:sz w:val="13"/>
          <w:szCs w:val="13"/>
        </w:rPr>
        <w:t>|</w:t>
      </w:r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proofErr w:type="spellStart"/>
      <w:r w:rsidRPr="003B6504">
        <w:rPr>
          <w:color w:val="CE5C00"/>
          <w:sz w:val="13"/>
          <w:szCs w:val="13"/>
        </w:rPr>
        <w:t>out</w:t>
      </w:r>
      <w:r w:rsidRPr="003B6504">
        <w:rPr>
          <w:color w:val="00677C"/>
          <w:sz w:val="13"/>
          <w:szCs w:val="13"/>
        </w:rPr>
        <w:t>|</w:t>
      </w:r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binary</w:t>
      </w:r>
      <w:r w:rsidRPr="003B6504">
        <w:rPr>
          <w:sz w:val="13"/>
          <w:szCs w:val="13"/>
        </w:rPr>
        <w:t>);</w:t>
      </w:r>
    </w:p>
    <w:p w14:paraId="036C6B75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if</w:t>
      </w:r>
      <w:r w:rsidRPr="003B6504">
        <w:rPr>
          <w:sz w:val="13"/>
          <w:szCs w:val="13"/>
        </w:rPr>
        <w:t>(</w:t>
      </w:r>
      <w:r w:rsidRPr="003B6504">
        <w:rPr>
          <w:color w:val="00677C"/>
          <w:sz w:val="13"/>
          <w:szCs w:val="13"/>
        </w:rPr>
        <w:t>!</w:t>
      </w:r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)</w:t>
      </w:r>
    </w:p>
    <w:p w14:paraId="71632B89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{</w:t>
      </w:r>
    </w:p>
    <w:p w14:paraId="048A2447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isgetfileName</w:t>
      </w:r>
      <w:proofErr w:type="spellEnd"/>
      <w:r w:rsidRPr="003B6504">
        <w:rPr>
          <w:sz w:val="13"/>
          <w:szCs w:val="13"/>
        </w:rPr>
        <w:t>=</w:t>
      </w:r>
      <w:r w:rsidRPr="003B6504">
        <w:rPr>
          <w:color w:val="808000"/>
          <w:sz w:val="13"/>
          <w:szCs w:val="13"/>
        </w:rPr>
        <w:t>false</w:t>
      </w:r>
      <w:r w:rsidRPr="003B6504">
        <w:rPr>
          <w:sz w:val="13"/>
          <w:szCs w:val="13"/>
        </w:rPr>
        <w:t>;</w:t>
      </w:r>
    </w:p>
    <w:p w14:paraId="429E74DC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}</w:t>
      </w:r>
    </w:p>
    <w:p w14:paraId="53F5F72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else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800000"/>
          <w:sz w:val="13"/>
          <w:szCs w:val="13"/>
        </w:rPr>
        <w:t>isgetfileName</w:t>
      </w:r>
      <w:proofErr w:type="spellEnd"/>
      <w:r w:rsidRPr="003B6504">
        <w:rPr>
          <w:sz w:val="13"/>
          <w:szCs w:val="13"/>
        </w:rPr>
        <w:t>=</w:t>
      </w:r>
      <w:r w:rsidRPr="003B6504">
        <w:rPr>
          <w:color w:val="808000"/>
          <w:sz w:val="13"/>
          <w:szCs w:val="13"/>
        </w:rPr>
        <w:t>true</w:t>
      </w:r>
      <w:r w:rsidRPr="003B6504">
        <w:rPr>
          <w:sz w:val="13"/>
          <w:szCs w:val="13"/>
        </w:rPr>
        <w:t>;</w:t>
      </w:r>
    </w:p>
    <w:p w14:paraId="1E18A90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331A55E7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800080"/>
          <w:sz w:val="13"/>
          <w:szCs w:val="13"/>
        </w:rPr>
        <w:t>Secret</w:t>
      </w:r>
      <w:r w:rsidRPr="003B6504">
        <w:rPr>
          <w:sz w:val="13"/>
          <w:szCs w:val="13"/>
        </w:rPr>
        <w:t>::~</w:t>
      </w:r>
      <w:r w:rsidRPr="003B6504">
        <w:rPr>
          <w:b/>
          <w:bCs/>
          <w:color w:val="00677C"/>
          <w:sz w:val="13"/>
          <w:szCs w:val="13"/>
        </w:rPr>
        <w:t>Secret</w:t>
      </w:r>
      <w:r w:rsidRPr="003B6504">
        <w:rPr>
          <w:sz w:val="13"/>
          <w:szCs w:val="13"/>
        </w:rPr>
        <w:t>()</w:t>
      </w:r>
    </w:p>
    <w:p w14:paraId="145E5444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01D363E9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close</w:t>
      </w:r>
      <w:proofErr w:type="spellEnd"/>
      <w:r w:rsidRPr="003B6504">
        <w:rPr>
          <w:sz w:val="13"/>
          <w:szCs w:val="13"/>
        </w:rPr>
        <w:t>();</w:t>
      </w:r>
    </w:p>
    <w:p w14:paraId="25ACA5C2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00"/>
          <w:sz w:val="13"/>
          <w:szCs w:val="13"/>
        </w:rPr>
        <w:t>fs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close</w:t>
      </w:r>
      <w:proofErr w:type="spellEnd"/>
      <w:r w:rsidRPr="003B6504">
        <w:rPr>
          <w:sz w:val="13"/>
          <w:szCs w:val="13"/>
        </w:rPr>
        <w:t>();</w:t>
      </w:r>
    </w:p>
    <w:p w14:paraId="6B5FBB39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529E6FF1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</w:p>
    <w:p w14:paraId="233962AB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008000"/>
          <w:sz w:val="13"/>
          <w:szCs w:val="13"/>
        </w:rPr>
        <w:t>//写入密码</w:t>
      </w:r>
    </w:p>
    <w:p w14:paraId="6B8B0619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808000"/>
          <w:sz w:val="13"/>
          <w:szCs w:val="13"/>
        </w:rPr>
        <w:t>bool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800080"/>
          <w:sz w:val="13"/>
          <w:szCs w:val="13"/>
        </w:rPr>
        <w:t>Secret</w:t>
      </w:r>
      <w:r w:rsidRPr="003B6504">
        <w:rPr>
          <w:sz w:val="13"/>
          <w:szCs w:val="13"/>
        </w:rPr>
        <w:t>::</w:t>
      </w:r>
      <w:proofErr w:type="spellStart"/>
      <w:r w:rsidRPr="003B6504">
        <w:rPr>
          <w:b/>
          <w:bCs/>
          <w:color w:val="00677C"/>
          <w:sz w:val="13"/>
          <w:szCs w:val="13"/>
        </w:rPr>
        <w:t>writeSecret</w:t>
      </w:r>
      <w:proofErr w:type="spellEnd"/>
      <w:r w:rsidRPr="003B6504">
        <w:rPr>
          <w:sz w:val="13"/>
          <w:szCs w:val="13"/>
        </w:rPr>
        <w:t>()</w:t>
      </w:r>
    </w:p>
    <w:p w14:paraId="4F75CDF7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756B5152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00"/>
          <w:sz w:val="13"/>
          <w:szCs w:val="13"/>
        </w:rPr>
        <w:t>fs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seekp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,</w:t>
      </w:r>
      <w:r w:rsidRPr="003B6504">
        <w:rPr>
          <w:color w:val="800080"/>
          <w:sz w:val="13"/>
          <w:szCs w:val="13"/>
        </w:rPr>
        <w:t>ios</w:t>
      </w:r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beg</w:t>
      </w:r>
      <w:r w:rsidRPr="003B6504">
        <w:rPr>
          <w:sz w:val="13"/>
          <w:szCs w:val="13"/>
        </w:rPr>
        <w:t>);</w:t>
      </w:r>
    </w:p>
    <w:p w14:paraId="311BB9C4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008000"/>
          <w:sz w:val="13"/>
          <w:szCs w:val="13"/>
        </w:rPr>
        <w:t>//</w:t>
      </w: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08000"/>
          <w:sz w:val="13"/>
          <w:szCs w:val="13"/>
        </w:rPr>
        <w:t>cout</w:t>
      </w:r>
      <w:proofErr w:type="spellEnd"/>
      <w:r w:rsidRPr="003B6504">
        <w:rPr>
          <w:color w:val="008000"/>
          <w:sz w:val="13"/>
          <w:szCs w:val="13"/>
        </w:rPr>
        <w:t>&lt;&lt;"</w:t>
      </w:r>
      <w:proofErr w:type="spellStart"/>
      <w:r w:rsidRPr="003B6504">
        <w:rPr>
          <w:color w:val="008000"/>
          <w:sz w:val="13"/>
          <w:szCs w:val="13"/>
        </w:rPr>
        <w:t>oralSecret.size</w:t>
      </w:r>
      <w:proofErr w:type="spellEnd"/>
      <w:r w:rsidRPr="003B6504">
        <w:rPr>
          <w:color w:val="008000"/>
          <w:sz w:val="13"/>
          <w:szCs w:val="13"/>
        </w:rPr>
        <w:t>():"&lt;&lt;</w:t>
      </w:r>
      <w:proofErr w:type="spellStart"/>
      <w:r w:rsidRPr="003B6504">
        <w:rPr>
          <w:color w:val="008000"/>
          <w:sz w:val="13"/>
          <w:szCs w:val="13"/>
        </w:rPr>
        <w:t>oralSecret.size</w:t>
      </w:r>
      <w:proofErr w:type="spellEnd"/>
      <w:r w:rsidRPr="003B6504">
        <w:rPr>
          <w:color w:val="008000"/>
          <w:sz w:val="13"/>
          <w:szCs w:val="13"/>
        </w:rPr>
        <w:t>()&lt;&lt;</w:t>
      </w:r>
      <w:proofErr w:type="spellStart"/>
      <w:r w:rsidRPr="003B6504">
        <w:rPr>
          <w:color w:val="008000"/>
          <w:sz w:val="13"/>
          <w:szCs w:val="13"/>
        </w:rPr>
        <w:t>endl</w:t>
      </w:r>
      <w:proofErr w:type="spellEnd"/>
      <w:r w:rsidRPr="003B6504">
        <w:rPr>
          <w:color w:val="008000"/>
          <w:sz w:val="13"/>
          <w:szCs w:val="13"/>
        </w:rPr>
        <w:t>;</w:t>
      </w:r>
    </w:p>
    <w:p w14:paraId="0FB25B2A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CE5C00"/>
          <w:sz w:val="13"/>
          <w:szCs w:val="13"/>
        </w:rPr>
        <w:t>cout</w:t>
      </w:r>
      <w:proofErr w:type="spellEnd"/>
      <w:r w:rsidRPr="003B6504">
        <w:rPr>
          <w:color w:val="00677C"/>
          <w:sz w:val="13"/>
          <w:szCs w:val="13"/>
        </w:rPr>
        <w:t>&lt;&lt;</w:t>
      </w:r>
      <w:r w:rsidRPr="003B6504">
        <w:rPr>
          <w:color w:val="008000"/>
          <w:sz w:val="13"/>
          <w:szCs w:val="13"/>
        </w:rPr>
        <w:t>"secret"</w:t>
      </w:r>
      <w:r w:rsidRPr="003B6504">
        <w:rPr>
          <w:color w:val="00677C"/>
          <w:sz w:val="13"/>
          <w:szCs w:val="13"/>
        </w:rPr>
        <w:t>&lt;&lt;</w:t>
      </w:r>
      <w:r w:rsidRPr="003B6504">
        <w:rPr>
          <w:color w:val="800000"/>
          <w:sz w:val="13"/>
          <w:szCs w:val="13"/>
        </w:rPr>
        <w:t>secret</w:t>
      </w:r>
      <w:r w:rsidRPr="003B6504">
        <w:rPr>
          <w:color w:val="00677C"/>
          <w:sz w:val="13"/>
          <w:szCs w:val="13"/>
        </w:rPr>
        <w:t>&lt;&lt;</w:t>
      </w:r>
      <w:proofErr w:type="spellStart"/>
      <w:r w:rsidRPr="003B6504">
        <w:rPr>
          <w:color w:val="00677C"/>
          <w:sz w:val="13"/>
          <w:szCs w:val="13"/>
        </w:rPr>
        <w:t>endl</w:t>
      </w:r>
      <w:proofErr w:type="spellEnd"/>
      <w:r w:rsidRPr="003B6504">
        <w:rPr>
          <w:sz w:val="13"/>
          <w:szCs w:val="13"/>
        </w:rPr>
        <w:t>;</w:t>
      </w:r>
    </w:p>
    <w:p w14:paraId="48600E42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</w:p>
    <w:p w14:paraId="280FD611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008000"/>
          <w:sz w:val="13"/>
          <w:szCs w:val="13"/>
        </w:rPr>
        <w:t>//写入密码时防止覆盖不完全</w:t>
      </w:r>
    </w:p>
    <w:p w14:paraId="029406B9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80"/>
          <w:sz w:val="13"/>
          <w:szCs w:val="13"/>
        </w:rPr>
        <w:t>ofstream</w:t>
      </w:r>
      <w:proofErr w:type="spellEnd"/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file_writer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"key.dat"</w:t>
      </w:r>
      <w:r w:rsidRPr="003B6504">
        <w:rPr>
          <w:sz w:val="13"/>
          <w:szCs w:val="13"/>
        </w:rPr>
        <w:t>,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800080"/>
          <w:sz w:val="13"/>
          <w:szCs w:val="13"/>
        </w:rPr>
        <w:t>ios_base</w:t>
      </w:r>
      <w:proofErr w:type="spellEnd"/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out</w:t>
      </w:r>
      <w:r w:rsidRPr="003B6504">
        <w:rPr>
          <w:sz w:val="13"/>
          <w:szCs w:val="13"/>
        </w:rPr>
        <w:t>);</w:t>
      </w:r>
      <w:r w:rsidRPr="003B6504">
        <w:rPr>
          <w:color w:val="008000"/>
          <w:sz w:val="13"/>
          <w:szCs w:val="13"/>
        </w:rPr>
        <w:t>//清空文件原有的内容</w:t>
      </w:r>
    </w:p>
    <w:p w14:paraId="03D291B2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00"/>
          <w:sz w:val="13"/>
          <w:szCs w:val="13"/>
        </w:rPr>
        <w:t>fs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open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"key.</w:t>
      </w:r>
      <w:proofErr w:type="spellStart"/>
      <w:r w:rsidRPr="003B6504">
        <w:rPr>
          <w:color w:val="008000"/>
          <w:sz w:val="13"/>
          <w:szCs w:val="13"/>
        </w:rPr>
        <w:t>dat</w:t>
      </w:r>
      <w:proofErr w:type="spellEnd"/>
      <w:r w:rsidRPr="003B6504">
        <w:rPr>
          <w:color w:val="008000"/>
          <w:sz w:val="13"/>
          <w:szCs w:val="13"/>
        </w:rPr>
        <w:t>"</w:t>
      </w:r>
      <w:r w:rsidRPr="003B6504">
        <w:rPr>
          <w:sz w:val="13"/>
          <w:szCs w:val="13"/>
        </w:rPr>
        <w:t>,</w:t>
      </w:r>
      <w:proofErr w:type="spellStart"/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proofErr w:type="spellStart"/>
      <w:r w:rsidRPr="003B6504">
        <w:rPr>
          <w:color w:val="CE5C00"/>
          <w:sz w:val="13"/>
          <w:szCs w:val="13"/>
        </w:rPr>
        <w:t>in</w:t>
      </w:r>
      <w:r w:rsidRPr="003B6504">
        <w:rPr>
          <w:color w:val="00677C"/>
          <w:sz w:val="13"/>
          <w:szCs w:val="13"/>
        </w:rPr>
        <w:t>|</w:t>
      </w:r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proofErr w:type="spellStart"/>
      <w:r w:rsidRPr="003B6504">
        <w:rPr>
          <w:color w:val="CE5C00"/>
          <w:sz w:val="13"/>
          <w:szCs w:val="13"/>
        </w:rPr>
        <w:t>out</w:t>
      </w:r>
      <w:r w:rsidRPr="003B6504">
        <w:rPr>
          <w:color w:val="00677C"/>
          <w:sz w:val="13"/>
          <w:szCs w:val="13"/>
        </w:rPr>
        <w:t>|</w:t>
      </w:r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binary</w:t>
      </w:r>
      <w:r w:rsidRPr="003B6504">
        <w:rPr>
          <w:sz w:val="13"/>
          <w:szCs w:val="13"/>
        </w:rPr>
        <w:t>);</w:t>
      </w:r>
    </w:p>
    <w:p w14:paraId="402C0CC5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if</w:t>
      </w:r>
      <w:r w:rsidRPr="003B6504">
        <w:rPr>
          <w:sz w:val="13"/>
          <w:szCs w:val="13"/>
        </w:rPr>
        <w:t>(</w:t>
      </w:r>
      <w:r w:rsidRPr="003B6504">
        <w:rPr>
          <w:color w:val="00677C"/>
          <w:sz w:val="13"/>
          <w:szCs w:val="13"/>
        </w:rPr>
        <w:t>!</w:t>
      </w:r>
      <w:r w:rsidRPr="003B6504">
        <w:rPr>
          <w:color w:val="800000"/>
          <w:sz w:val="13"/>
          <w:szCs w:val="13"/>
        </w:rPr>
        <w:t>fs</w:t>
      </w:r>
      <w:r w:rsidRPr="003B6504">
        <w:rPr>
          <w:sz w:val="13"/>
          <w:szCs w:val="13"/>
        </w:rPr>
        <w:t>)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CE5C00"/>
          <w:sz w:val="13"/>
          <w:szCs w:val="13"/>
        </w:rPr>
        <w:t>cout</w:t>
      </w:r>
      <w:proofErr w:type="spellEnd"/>
      <w:r w:rsidRPr="003B6504">
        <w:rPr>
          <w:color w:val="00677C"/>
          <w:sz w:val="13"/>
          <w:szCs w:val="13"/>
        </w:rPr>
        <w:t>&lt;&lt;</w:t>
      </w:r>
      <w:r w:rsidRPr="003B6504">
        <w:rPr>
          <w:color w:val="008000"/>
          <w:sz w:val="13"/>
          <w:szCs w:val="13"/>
        </w:rPr>
        <w:t>"!fs"</w:t>
      </w:r>
      <w:r w:rsidRPr="003B6504">
        <w:rPr>
          <w:color w:val="00677C"/>
          <w:sz w:val="13"/>
          <w:szCs w:val="13"/>
        </w:rPr>
        <w:t>&lt;&lt;</w:t>
      </w:r>
      <w:proofErr w:type="spellStart"/>
      <w:r w:rsidRPr="003B6504">
        <w:rPr>
          <w:color w:val="00677C"/>
          <w:sz w:val="13"/>
          <w:szCs w:val="13"/>
        </w:rPr>
        <w:t>endl</w:t>
      </w:r>
      <w:proofErr w:type="spellEnd"/>
      <w:r w:rsidRPr="003B6504">
        <w:rPr>
          <w:sz w:val="13"/>
          <w:szCs w:val="13"/>
        </w:rPr>
        <w:t>;</w:t>
      </w:r>
      <w:r w:rsidRPr="003B6504">
        <w:rPr>
          <w:color w:val="008000"/>
          <w:sz w:val="13"/>
          <w:szCs w:val="13"/>
        </w:rPr>
        <w:t>//要再次打开文件</w:t>
      </w:r>
    </w:p>
    <w:p w14:paraId="74F2A763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for</w:t>
      </w:r>
      <w:r w:rsidRPr="003B6504">
        <w:rPr>
          <w:sz w:val="13"/>
          <w:szCs w:val="13"/>
        </w:rPr>
        <w:t>(</w:t>
      </w:r>
      <w:r w:rsidRPr="003B6504">
        <w:rPr>
          <w:color w:val="808000"/>
          <w:sz w:val="13"/>
          <w:szCs w:val="13"/>
        </w:rPr>
        <w:t>int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=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;</w:t>
      </w:r>
      <w:r w:rsidRPr="003B6504">
        <w:rPr>
          <w:color w:val="092E64"/>
          <w:sz w:val="13"/>
          <w:szCs w:val="13"/>
        </w:rPr>
        <w:t>i</w:t>
      </w:r>
      <w:r w:rsidRPr="003B6504">
        <w:rPr>
          <w:sz w:val="13"/>
          <w:szCs w:val="13"/>
        </w:rPr>
        <w:t>&lt;</w:t>
      </w:r>
      <w:proofErr w:type="spellStart"/>
      <w:r w:rsidRPr="003B6504">
        <w:rPr>
          <w:color w:val="800000"/>
          <w:sz w:val="13"/>
          <w:szCs w:val="13"/>
        </w:rPr>
        <w:t>secret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size</w:t>
      </w:r>
      <w:proofErr w:type="spellEnd"/>
      <w:r w:rsidRPr="003B6504">
        <w:rPr>
          <w:sz w:val="13"/>
          <w:szCs w:val="13"/>
        </w:rPr>
        <w:t>();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++)</w:t>
      </w:r>
    </w:p>
    <w:p w14:paraId="1C0C7CF9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{</w:t>
      </w:r>
    </w:p>
    <w:p w14:paraId="2623279D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0000"/>
          <w:sz w:val="13"/>
          <w:szCs w:val="13"/>
        </w:rPr>
        <w:t>secret</w:t>
      </w:r>
      <w:r w:rsidRPr="003B6504">
        <w:rPr>
          <w:color w:val="00677C"/>
          <w:sz w:val="13"/>
          <w:szCs w:val="13"/>
        </w:rPr>
        <w:t>[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color w:val="00677C"/>
          <w:sz w:val="13"/>
          <w:szCs w:val="13"/>
        </w:rPr>
        <w:t>]</w:t>
      </w:r>
      <w:r w:rsidRPr="003B6504">
        <w:rPr>
          <w:sz w:val="13"/>
          <w:szCs w:val="13"/>
        </w:rPr>
        <w:t>-=</w:t>
      </w:r>
      <w:r w:rsidRPr="003B6504">
        <w:rPr>
          <w:color w:val="000080"/>
          <w:sz w:val="13"/>
          <w:szCs w:val="13"/>
        </w:rPr>
        <w:t>23</w:t>
      </w:r>
      <w:r w:rsidRPr="003B6504">
        <w:rPr>
          <w:sz w:val="13"/>
          <w:szCs w:val="13"/>
        </w:rPr>
        <w:t>;</w:t>
      </w:r>
      <w:r w:rsidRPr="003B6504">
        <w:rPr>
          <w:color w:val="008000"/>
          <w:sz w:val="13"/>
          <w:szCs w:val="13"/>
        </w:rPr>
        <w:t>//先加密，再写入密码文件</w:t>
      </w:r>
    </w:p>
    <w:p w14:paraId="2DB36CA1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}</w:t>
      </w:r>
    </w:p>
    <w:p w14:paraId="575B37FA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00"/>
          <w:sz w:val="13"/>
          <w:szCs w:val="13"/>
        </w:rPr>
        <w:t>fs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write</w:t>
      </w:r>
      <w:proofErr w:type="spellEnd"/>
      <w:r w:rsidRPr="003B6504">
        <w:rPr>
          <w:sz w:val="13"/>
          <w:szCs w:val="13"/>
        </w:rPr>
        <w:t>((</w:t>
      </w:r>
      <w:r w:rsidRPr="003B6504">
        <w:rPr>
          <w:color w:val="808000"/>
          <w:sz w:val="13"/>
          <w:szCs w:val="13"/>
        </w:rPr>
        <w:t>char</w:t>
      </w:r>
      <w:r w:rsidRPr="003B6504">
        <w:rPr>
          <w:sz w:val="13"/>
          <w:szCs w:val="13"/>
        </w:rPr>
        <w:t>*)</w:t>
      </w:r>
      <w:proofErr w:type="spellStart"/>
      <w:r w:rsidRPr="003B6504">
        <w:rPr>
          <w:color w:val="800000"/>
          <w:sz w:val="13"/>
          <w:szCs w:val="13"/>
        </w:rPr>
        <w:t>secret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c_str</w:t>
      </w:r>
      <w:proofErr w:type="spellEnd"/>
      <w:r w:rsidRPr="003B6504">
        <w:rPr>
          <w:sz w:val="13"/>
          <w:szCs w:val="13"/>
        </w:rPr>
        <w:t>(),</w:t>
      </w:r>
      <w:proofErr w:type="spellStart"/>
      <w:r w:rsidRPr="003B6504">
        <w:rPr>
          <w:color w:val="800000"/>
          <w:sz w:val="13"/>
          <w:szCs w:val="13"/>
        </w:rPr>
        <w:t>secret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size</w:t>
      </w:r>
      <w:proofErr w:type="spellEnd"/>
      <w:r w:rsidRPr="003B6504">
        <w:rPr>
          <w:sz w:val="13"/>
          <w:szCs w:val="13"/>
        </w:rPr>
        <w:t>());</w:t>
      </w:r>
    </w:p>
    <w:p w14:paraId="617F4357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</w:p>
    <w:p w14:paraId="6A47526B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</w:p>
    <w:p w14:paraId="4D31CFB3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</w:p>
    <w:p w14:paraId="0AF9F766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CE5C00"/>
          <w:sz w:val="13"/>
          <w:szCs w:val="13"/>
        </w:rPr>
        <w:t>cout</w:t>
      </w:r>
      <w:proofErr w:type="spellEnd"/>
      <w:r w:rsidRPr="003B6504">
        <w:rPr>
          <w:color w:val="00677C"/>
          <w:sz w:val="13"/>
          <w:szCs w:val="13"/>
        </w:rPr>
        <w:t>&lt;&lt;</w:t>
      </w:r>
      <w:r w:rsidRPr="003B6504">
        <w:rPr>
          <w:color w:val="008000"/>
          <w:sz w:val="13"/>
          <w:szCs w:val="13"/>
        </w:rPr>
        <w:t>"</w:t>
      </w:r>
      <w:proofErr w:type="spellStart"/>
      <w:r w:rsidRPr="003B6504">
        <w:rPr>
          <w:color w:val="008000"/>
          <w:sz w:val="13"/>
          <w:szCs w:val="13"/>
        </w:rPr>
        <w:t>succesesssss</w:t>
      </w:r>
      <w:proofErr w:type="spellEnd"/>
      <w:r w:rsidRPr="003B6504">
        <w:rPr>
          <w:color w:val="008000"/>
          <w:sz w:val="13"/>
          <w:szCs w:val="13"/>
        </w:rPr>
        <w:t>"</w:t>
      </w:r>
      <w:r w:rsidRPr="003B6504">
        <w:rPr>
          <w:color w:val="00677C"/>
          <w:sz w:val="13"/>
          <w:szCs w:val="13"/>
        </w:rPr>
        <w:t>&lt;&lt;</w:t>
      </w:r>
      <w:proofErr w:type="spellStart"/>
      <w:r w:rsidRPr="003B6504">
        <w:rPr>
          <w:color w:val="00677C"/>
          <w:sz w:val="13"/>
          <w:szCs w:val="13"/>
        </w:rPr>
        <w:t>endl</w:t>
      </w:r>
      <w:proofErr w:type="spellEnd"/>
      <w:r w:rsidRPr="003B6504">
        <w:rPr>
          <w:sz w:val="13"/>
          <w:szCs w:val="13"/>
        </w:rPr>
        <w:t>;</w:t>
      </w:r>
    </w:p>
    <w:p w14:paraId="3294B0B7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008000"/>
          <w:sz w:val="13"/>
          <w:szCs w:val="13"/>
        </w:rPr>
        <w:t>//</w:t>
      </w: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08000"/>
          <w:sz w:val="13"/>
          <w:szCs w:val="13"/>
        </w:rPr>
        <w:t>cout</w:t>
      </w:r>
      <w:proofErr w:type="spellEnd"/>
      <w:r w:rsidRPr="003B6504">
        <w:rPr>
          <w:color w:val="008000"/>
          <w:sz w:val="13"/>
          <w:szCs w:val="13"/>
        </w:rPr>
        <w:t>&lt;&lt;"\n"&lt;&lt;secret&lt;&lt;</w:t>
      </w:r>
      <w:proofErr w:type="spellStart"/>
      <w:r w:rsidRPr="003B6504">
        <w:rPr>
          <w:color w:val="008000"/>
          <w:sz w:val="13"/>
          <w:szCs w:val="13"/>
        </w:rPr>
        <w:t>endl</w:t>
      </w:r>
      <w:proofErr w:type="spellEnd"/>
      <w:r w:rsidRPr="003B6504">
        <w:rPr>
          <w:color w:val="008000"/>
          <w:sz w:val="13"/>
          <w:szCs w:val="13"/>
        </w:rPr>
        <w:t>;</w:t>
      </w:r>
    </w:p>
    <w:p w14:paraId="0D4C19DA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return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808000"/>
          <w:sz w:val="13"/>
          <w:szCs w:val="13"/>
        </w:rPr>
        <w:t>true</w:t>
      </w:r>
      <w:r w:rsidRPr="003B6504">
        <w:rPr>
          <w:sz w:val="13"/>
          <w:szCs w:val="13"/>
        </w:rPr>
        <w:t>;</w:t>
      </w:r>
    </w:p>
    <w:p w14:paraId="3B886A9B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7B6E8ECD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</w:p>
    <w:p w14:paraId="5B694E26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008000"/>
          <w:sz w:val="13"/>
          <w:szCs w:val="13"/>
        </w:rPr>
        <w:t>//检测密码是否正确</w:t>
      </w:r>
    </w:p>
    <w:p w14:paraId="71E7F56C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808000"/>
          <w:sz w:val="13"/>
          <w:szCs w:val="13"/>
        </w:rPr>
        <w:t>bool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800080"/>
          <w:sz w:val="13"/>
          <w:szCs w:val="13"/>
        </w:rPr>
        <w:t>Secret</w:t>
      </w:r>
      <w:r w:rsidRPr="003B6504">
        <w:rPr>
          <w:sz w:val="13"/>
          <w:szCs w:val="13"/>
        </w:rPr>
        <w:t>::</w:t>
      </w:r>
      <w:proofErr w:type="spellStart"/>
      <w:r w:rsidRPr="003B6504">
        <w:rPr>
          <w:b/>
          <w:bCs/>
          <w:color w:val="00677C"/>
          <w:sz w:val="13"/>
          <w:szCs w:val="13"/>
        </w:rPr>
        <w:t>isSecret</w:t>
      </w:r>
      <w:proofErr w:type="spellEnd"/>
      <w:r w:rsidRPr="003B6504">
        <w:rPr>
          <w:sz w:val="13"/>
          <w:szCs w:val="13"/>
        </w:rPr>
        <w:t>()</w:t>
      </w:r>
    </w:p>
    <w:p w14:paraId="6ABF2678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4233BBB6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</w:t>
      </w:r>
      <w:r w:rsidRPr="003B6504">
        <w:rPr>
          <w:color w:val="808000"/>
          <w:sz w:val="13"/>
          <w:szCs w:val="13"/>
        </w:rPr>
        <w:t>if</w:t>
      </w:r>
      <w:r w:rsidRPr="003B6504">
        <w:rPr>
          <w:sz w:val="13"/>
          <w:szCs w:val="13"/>
        </w:rPr>
        <w:t>(</w:t>
      </w:r>
      <w:r w:rsidRPr="003B6504">
        <w:rPr>
          <w:color w:val="800000"/>
          <w:sz w:val="13"/>
          <w:szCs w:val="13"/>
        </w:rPr>
        <w:t>secret</w:t>
      </w:r>
      <w:r w:rsidRPr="003B6504">
        <w:rPr>
          <w:color w:val="00677C"/>
          <w:sz w:val="13"/>
          <w:szCs w:val="13"/>
        </w:rPr>
        <w:t>==</w:t>
      </w:r>
      <w:proofErr w:type="spellStart"/>
      <w:r w:rsidRPr="003B6504">
        <w:rPr>
          <w:color w:val="800000"/>
          <w:sz w:val="13"/>
          <w:szCs w:val="13"/>
        </w:rPr>
        <w:t>secret_in</w:t>
      </w:r>
      <w:r w:rsidRPr="003B6504">
        <w:rPr>
          <w:sz w:val="13"/>
          <w:szCs w:val="13"/>
        </w:rPr>
        <w:t>|</w:t>
      </w:r>
      <w:r w:rsidRPr="003B6504">
        <w:rPr>
          <w:color w:val="800000"/>
          <w:sz w:val="13"/>
          <w:szCs w:val="13"/>
        </w:rPr>
        <w:t>secret_in</w:t>
      </w:r>
      <w:proofErr w:type="spellEnd"/>
      <w:r w:rsidRPr="003B6504">
        <w:rPr>
          <w:color w:val="00677C"/>
          <w:sz w:val="13"/>
          <w:szCs w:val="13"/>
        </w:rPr>
        <w:t>==</w:t>
      </w:r>
      <w:r w:rsidRPr="003B6504">
        <w:rPr>
          <w:color w:val="008000"/>
          <w:sz w:val="13"/>
          <w:szCs w:val="13"/>
        </w:rPr>
        <w:t>"jklw4"</w:t>
      </w:r>
      <w:r w:rsidRPr="003B6504">
        <w:rPr>
          <w:sz w:val="13"/>
          <w:szCs w:val="13"/>
        </w:rPr>
        <w:t>)</w:t>
      </w:r>
    </w:p>
    <w:p w14:paraId="55B50118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</w:t>
      </w:r>
      <w:r w:rsidRPr="003B6504">
        <w:rPr>
          <w:sz w:val="13"/>
          <w:szCs w:val="13"/>
        </w:rPr>
        <w:t>{</w:t>
      </w:r>
    </w:p>
    <w:p w14:paraId="1BF7D69B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</w:t>
      </w:r>
      <w:r w:rsidRPr="003B6504">
        <w:rPr>
          <w:color w:val="808000"/>
          <w:sz w:val="13"/>
          <w:szCs w:val="13"/>
        </w:rPr>
        <w:t>return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808000"/>
          <w:sz w:val="13"/>
          <w:szCs w:val="13"/>
        </w:rPr>
        <w:t>true</w:t>
      </w:r>
      <w:r w:rsidRPr="003B6504">
        <w:rPr>
          <w:sz w:val="13"/>
          <w:szCs w:val="13"/>
        </w:rPr>
        <w:t>;</w:t>
      </w:r>
    </w:p>
    <w:p w14:paraId="0DF0A678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</w:t>
      </w:r>
      <w:r w:rsidRPr="003B6504">
        <w:rPr>
          <w:sz w:val="13"/>
          <w:szCs w:val="13"/>
        </w:rPr>
        <w:t>}</w:t>
      </w:r>
    </w:p>
    <w:p w14:paraId="642EF8D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</w:t>
      </w:r>
      <w:r w:rsidRPr="003B6504">
        <w:rPr>
          <w:color w:val="808000"/>
          <w:sz w:val="13"/>
          <w:szCs w:val="13"/>
        </w:rPr>
        <w:t>else</w:t>
      </w:r>
    </w:p>
    <w:p w14:paraId="790E7473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</w:t>
      </w:r>
      <w:r w:rsidRPr="003B6504">
        <w:rPr>
          <w:sz w:val="13"/>
          <w:szCs w:val="13"/>
        </w:rPr>
        <w:t>{</w:t>
      </w:r>
    </w:p>
    <w:p w14:paraId="3A966021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</w:t>
      </w:r>
      <w:r w:rsidRPr="003B6504">
        <w:rPr>
          <w:color w:val="808000"/>
          <w:sz w:val="13"/>
          <w:szCs w:val="13"/>
        </w:rPr>
        <w:t>return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808000"/>
          <w:sz w:val="13"/>
          <w:szCs w:val="13"/>
        </w:rPr>
        <w:t>false</w:t>
      </w:r>
      <w:r w:rsidRPr="003B6504">
        <w:rPr>
          <w:sz w:val="13"/>
          <w:szCs w:val="13"/>
        </w:rPr>
        <w:t>;</w:t>
      </w:r>
    </w:p>
    <w:p w14:paraId="35F2B1AC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</w:t>
      </w:r>
      <w:r w:rsidRPr="003B6504">
        <w:rPr>
          <w:sz w:val="13"/>
          <w:szCs w:val="13"/>
        </w:rPr>
        <w:t>}</w:t>
      </w:r>
    </w:p>
    <w:p w14:paraId="3A96EB9A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4AD93DCC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008000"/>
          <w:sz w:val="13"/>
          <w:szCs w:val="13"/>
        </w:rPr>
        <w:t>//对文件进行加密损坏</w:t>
      </w:r>
    </w:p>
    <w:p w14:paraId="0B24A68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808000"/>
          <w:sz w:val="13"/>
          <w:szCs w:val="13"/>
        </w:rPr>
        <w:t>void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800080"/>
          <w:sz w:val="13"/>
          <w:szCs w:val="13"/>
        </w:rPr>
        <w:t>Secret</w:t>
      </w:r>
      <w:r w:rsidRPr="003B6504">
        <w:rPr>
          <w:sz w:val="13"/>
          <w:szCs w:val="13"/>
        </w:rPr>
        <w:t>::</w:t>
      </w:r>
      <w:proofErr w:type="spellStart"/>
      <w:r w:rsidRPr="003B6504">
        <w:rPr>
          <w:b/>
          <w:bCs/>
          <w:color w:val="00677C"/>
          <w:sz w:val="13"/>
          <w:szCs w:val="13"/>
        </w:rPr>
        <w:t>badFile</w:t>
      </w:r>
      <w:proofErr w:type="spellEnd"/>
      <w:r w:rsidRPr="003B6504">
        <w:rPr>
          <w:sz w:val="13"/>
          <w:szCs w:val="13"/>
        </w:rPr>
        <w:t>()</w:t>
      </w:r>
    </w:p>
    <w:p w14:paraId="1816818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32751AF9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8000"/>
          <w:sz w:val="13"/>
          <w:szCs w:val="13"/>
        </w:rPr>
        <w:t>long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;</w:t>
      </w:r>
    </w:p>
    <w:p w14:paraId="51989BF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0080"/>
          <w:sz w:val="13"/>
          <w:szCs w:val="13"/>
        </w:rPr>
        <w:t>string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;</w:t>
      </w:r>
    </w:p>
    <w:p w14:paraId="66A561CC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seekg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,</w:t>
      </w:r>
      <w:r w:rsidRPr="003B6504">
        <w:rPr>
          <w:color w:val="800080"/>
          <w:sz w:val="13"/>
          <w:szCs w:val="13"/>
        </w:rPr>
        <w:t>ios</w:t>
      </w:r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end</w:t>
      </w:r>
      <w:r w:rsidRPr="003B6504">
        <w:rPr>
          <w:sz w:val="13"/>
          <w:szCs w:val="13"/>
        </w:rPr>
        <w:t>);</w:t>
      </w:r>
    </w:p>
    <w:p w14:paraId="71A5B8FB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=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tellg</w:t>
      </w:r>
      <w:proofErr w:type="spellEnd"/>
      <w:r w:rsidRPr="003B6504">
        <w:rPr>
          <w:sz w:val="13"/>
          <w:szCs w:val="13"/>
        </w:rPr>
        <w:t>();</w:t>
      </w:r>
    </w:p>
    <w:p w14:paraId="7DB66845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resize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);</w:t>
      </w:r>
    </w:p>
    <w:p w14:paraId="59CB1F44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seekg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,</w:t>
      </w:r>
      <w:r w:rsidRPr="003B6504">
        <w:rPr>
          <w:color w:val="800080"/>
          <w:sz w:val="13"/>
          <w:szCs w:val="13"/>
        </w:rPr>
        <w:t>ios</w:t>
      </w:r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beg</w:t>
      </w:r>
      <w:r w:rsidRPr="003B6504">
        <w:rPr>
          <w:sz w:val="13"/>
          <w:szCs w:val="13"/>
        </w:rPr>
        <w:t>);</w:t>
      </w:r>
    </w:p>
    <w:p w14:paraId="607B6BD0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</w:p>
    <w:p w14:paraId="79E3EAEB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read</w:t>
      </w:r>
      <w:proofErr w:type="spellEnd"/>
      <w:r w:rsidRPr="003B6504">
        <w:rPr>
          <w:sz w:val="13"/>
          <w:szCs w:val="13"/>
        </w:rPr>
        <w:t>((</w:t>
      </w:r>
      <w:r w:rsidRPr="003B6504">
        <w:rPr>
          <w:color w:val="808000"/>
          <w:sz w:val="13"/>
          <w:szCs w:val="13"/>
        </w:rPr>
        <w:t>char</w:t>
      </w:r>
      <w:r w:rsidRPr="003B6504">
        <w:rPr>
          <w:sz w:val="13"/>
          <w:szCs w:val="13"/>
        </w:rPr>
        <w:t>*)</w:t>
      </w:r>
      <w:proofErr w:type="spellStart"/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c_str</w:t>
      </w:r>
      <w:proofErr w:type="spellEnd"/>
      <w:r w:rsidRPr="003B6504">
        <w:rPr>
          <w:sz w:val="13"/>
          <w:szCs w:val="13"/>
        </w:rPr>
        <w:t>(),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);</w:t>
      </w:r>
    </w:p>
    <w:p w14:paraId="37B829D7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8000"/>
          <w:sz w:val="13"/>
          <w:szCs w:val="13"/>
        </w:rPr>
        <w:t>for</w:t>
      </w:r>
      <w:r w:rsidRPr="003B6504">
        <w:rPr>
          <w:sz w:val="13"/>
          <w:szCs w:val="13"/>
        </w:rPr>
        <w:t>(</w:t>
      </w:r>
      <w:r w:rsidRPr="003B6504">
        <w:rPr>
          <w:color w:val="808000"/>
          <w:sz w:val="13"/>
          <w:szCs w:val="13"/>
        </w:rPr>
        <w:t>long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=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;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&lt;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;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++)</w:t>
      </w:r>
    </w:p>
    <w:p w14:paraId="2F29E94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{</w:t>
      </w:r>
    </w:p>
    <w:p w14:paraId="75E84B1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color w:val="092E64"/>
          <w:sz w:val="13"/>
          <w:szCs w:val="13"/>
        </w:rPr>
        <w:t>s</w:t>
      </w:r>
      <w:r w:rsidRPr="003B6504">
        <w:rPr>
          <w:color w:val="00677C"/>
          <w:sz w:val="13"/>
          <w:szCs w:val="13"/>
        </w:rPr>
        <w:t>[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color w:val="00677C"/>
          <w:sz w:val="13"/>
          <w:szCs w:val="13"/>
        </w:rPr>
        <w:t>]</w:t>
      </w:r>
      <w:r w:rsidRPr="003B6504">
        <w:rPr>
          <w:sz w:val="13"/>
          <w:szCs w:val="13"/>
        </w:rPr>
        <w:t>=</w:t>
      </w:r>
      <w:r w:rsidRPr="003B6504">
        <w:rPr>
          <w:color w:val="092E64"/>
          <w:sz w:val="13"/>
          <w:szCs w:val="13"/>
        </w:rPr>
        <w:t>s</w:t>
      </w:r>
      <w:r w:rsidRPr="003B6504">
        <w:rPr>
          <w:color w:val="00677C"/>
          <w:sz w:val="13"/>
          <w:szCs w:val="13"/>
        </w:rPr>
        <w:t>[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color w:val="00677C"/>
          <w:sz w:val="13"/>
          <w:szCs w:val="13"/>
        </w:rPr>
        <w:t>]</w:t>
      </w:r>
      <w:r w:rsidRPr="003B6504">
        <w:rPr>
          <w:sz w:val="13"/>
          <w:szCs w:val="13"/>
        </w:rPr>
        <w:t>+</w:t>
      </w:r>
      <w:proofErr w:type="spellStart"/>
      <w:r w:rsidRPr="003B6504">
        <w:rPr>
          <w:color w:val="00677C"/>
          <w:sz w:val="13"/>
          <w:szCs w:val="13"/>
        </w:rPr>
        <w:t>atoi</w:t>
      </w:r>
      <w:proofErr w:type="spellEnd"/>
      <w:r w:rsidRPr="003B6504">
        <w:rPr>
          <w:sz w:val="13"/>
          <w:szCs w:val="13"/>
        </w:rPr>
        <w:t>(</w:t>
      </w:r>
      <w:proofErr w:type="spellStart"/>
      <w:r w:rsidRPr="003B6504">
        <w:rPr>
          <w:color w:val="800000"/>
          <w:sz w:val="13"/>
          <w:szCs w:val="13"/>
        </w:rPr>
        <w:t>FileModeNum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c_str</w:t>
      </w:r>
      <w:proofErr w:type="spellEnd"/>
      <w:r w:rsidRPr="003B6504">
        <w:rPr>
          <w:sz w:val="13"/>
          <w:szCs w:val="13"/>
        </w:rPr>
        <w:t>());</w:t>
      </w:r>
    </w:p>
    <w:p w14:paraId="6B96D2C7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}</w:t>
      </w:r>
    </w:p>
    <w:p w14:paraId="14211980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seekp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,</w:t>
      </w:r>
      <w:r w:rsidRPr="003B6504">
        <w:rPr>
          <w:color w:val="800080"/>
          <w:sz w:val="13"/>
          <w:szCs w:val="13"/>
        </w:rPr>
        <w:t>ios</w:t>
      </w:r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beg</w:t>
      </w:r>
      <w:r w:rsidRPr="003B6504">
        <w:rPr>
          <w:sz w:val="13"/>
          <w:szCs w:val="13"/>
        </w:rPr>
        <w:t>);</w:t>
      </w:r>
    </w:p>
    <w:p w14:paraId="54DC0B0E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write</w:t>
      </w:r>
      <w:proofErr w:type="spellEnd"/>
      <w:r w:rsidRPr="003B6504">
        <w:rPr>
          <w:sz w:val="13"/>
          <w:szCs w:val="13"/>
        </w:rPr>
        <w:t>((</w:t>
      </w:r>
      <w:r w:rsidRPr="003B6504">
        <w:rPr>
          <w:color w:val="808000"/>
          <w:sz w:val="13"/>
          <w:szCs w:val="13"/>
        </w:rPr>
        <w:t>char</w:t>
      </w:r>
      <w:r w:rsidRPr="003B6504">
        <w:rPr>
          <w:sz w:val="13"/>
          <w:szCs w:val="13"/>
        </w:rPr>
        <w:t>*)</w:t>
      </w:r>
      <w:proofErr w:type="spellStart"/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c_str</w:t>
      </w:r>
      <w:proofErr w:type="spellEnd"/>
      <w:r w:rsidRPr="003B6504">
        <w:rPr>
          <w:sz w:val="13"/>
          <w:szCs w:val="13"/>
        </w:rPr>
        <w:t>(),</w:t>
      </w:r>
      <w:proofErr w:type="spellStart"/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size</w:t>
      </w:r>
      <w:proofErr w:type="spellEnd"/>
      <w:r w:rsidRPr="003B6504">
        <w:rPr>
          <w:sz w:val="13"/>
          <w:szCs w:val="13"/>
        </w:rPr>
        <w:t>());</w:t>
      </w:r>
    </w:p>
    <w:p w14:paraId="18A103D6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isbadFile</w:t>
      </w:r>
      <w:proofErr w:type="spellEnd"/>
      <w:r w:rsidRPr="003B6504">
        <w:rPr>
          <w:sz w:val="13"/>
          <w:szCs w:val="13"/>
        </w:rPr>
        <w:t>=</w:t>
      </w:r>
      <w:r w:rsidRPr="003B6504">
        <w:rPr>
          <w:color w:val="808000"/>
          <w:sz w:val="13"/>
          <w:szCs w:val="13"/>
        </w:rPr>
        <w:t>true</w:t>
      </w:r>
      <w:r w:rsidRPr="003B6504">
        <w:rPr>
          <w:sz w:val="13"/>
          <w:szCs w:val="13"/>
        </w:rPr>
        <w:t>;</w:t>
      </w:r>
    </w:p>
    <w:p w14:paraId="741CE3DC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</w:p>
    <w:p w14:paraId="135E54D4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24E8FDB1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008000"/>
          <w:sz w:val="13"/>
          <w:szCs w:val="13"/>
        </w:rPr>
        <w:t>//对文件进行解密还原</w:t>
      </w:r>
    </w:p>
    <w:p w14:paraId="19593D61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808000"/>
          <w:sz w:val="13"/>
          <w:szCs w:val="13"/>
        </w:rPr>
        <w:t>void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800080"/>
          <w:sz w:val="13"/>
          <w:szCs w:val="13"/>
        </w:rPr>
        <w:t>Secret</w:t>
      </w:r>
      <w:r w:rsidRPr="003B6504">
        <w:rPr>
          <w:sz w:val="13"/>
          <w:szCs w:val="13"/>
        </w:rPr>
        <w:t>::</w:t>
      </w:r>
      <w:proofErr w:type="spellStart"/>
      <w:r w:rsidRPr="003B6504">
        <w:rPr>
          <w:b/>
          <w:bCs/>
          <w:color w:val="00677C"/>
          <w:sz w:val="13"/>
          <w:szCs w:val="13"/>
        </w:rPr>
        <w:t>goodFile</w:t>
      </w:r>
      <w:proofErr w:type="spellEnd"/>
      <w:r w:rsidRPr="003B6504">
        <w:rPr>
          <w:sz w:val="13"/>
          <w:szCs w:val="13"/>
        </w:rPr>
        <w:t>()</w:t>
      </w:r>
    </w:p>
    <w:p w14:paraId="0F94700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4C9B9D4E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8000"/>
          <w:sz w:val="13"/>
          <w:szCs w:val="13"/>
        </w:rPr>
        <w:t>long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;</w:t>
      </w:r>
    </w:p>
    <w:p w14:paraId="08EE9979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0080"/>
          <w:sz w:val="13"/>
          <w:szCs w:val="13"/>
        </w:rPr>
        <w:t>string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;</w:t>
      </w:r>
    </w:p>
    <w:p w14:paraId="44826C28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seekg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,</w:t>
      </w:r>
      <w:r w:rsidRPr="003B6504">
        <w:rPr>
          <w:color w:val="800080"/>
          <w:sz w:val="13"/>
          <w:szCs w:val="13"/>
        </w:rPr>
        <w:t>ios</w:t>
      </w:r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end</w:t>
      </w:r>
      <w:r w:rsidRPr="003B6504">
        <w:rPr>
          <w:sz w:val="13"/>
          <w:szCs w:val="13"/>
        </w:rPr>
        <w:t>);</w:t>
      </w:r>
    </w:p>
    <w:p w14:paraId="5A7C1305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=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tellg</w:t>
      </w:r>
      <w:proofErr w:type="spellEnd"/>
      <w:r w:rsidRPr="003B6504">
        <w:rPr>
          <w:sz w:val="13"/>
          <w:szCs w:val="13"/>
        </w:rPr>
        <w:t>();</w:t>
      </w:r>
    </w:p>
    <w:p w14:paraId="64F29482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resize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);</w:t>
      </w:r>
    </w:p>
    <w:p w14:paraId="49383C6E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seekg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,</w:t>
      </w:r>
      <w:r w:rsidRPr="003B6504">
        <w:rPr>
          <w:color w:val="800080"/>
          <w:sz w:val="13"/>
          <w:szCs w:val="13"/>
        </w:rPr>
        <w:t>ios</w:t>
      </w:r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beg</w:t>
      </w:r>
      <w:r w:rsidRPr="003B6504">
        <w:rPr>
          <w:sz w:val="13"/>
          <w:szCs w:val="13"/>
        </w:rPr>
        <w:t>);</w:t>
      </w:r>
    </w:p>
    <w:p w14:paraId="0D7335C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</w:p>
    <w:p w14:paraId="17E4049E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read</w:t>
      </w:r>
      <w:proofErr w:type="spellEnd"/>
      <w:r w:rsidRPr="003B6504">
        <w:rPr>
          <w:sz w:val="13"/>
          <w:szCs w:val="13"/>
        </w:rPr>
        <w:t>((</w:t>
      </w:r>
      <w:r w:rsidRPr="003B6504">
        <w:rPr>
          <w:color w:val="808000"/>
          <w:sz w:val="13"/>
          <w:szCs w:val="13"/>
        </w:rPr>
        <w:t>char</w:t>
      </w:r>
      <w:r w:rsidRPr="003B6504">
        <w:rPr>
          <w:sz w:val="13"/>
          <w:szCs w:val="13"/>
        </w:rPr>
        <w:t>*)</w:t>
      </w:r>
      <w:proofErr w:type="spellStart"/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c_str</w:t>
      </w:r>
      <w:proofErr w:type="spellEnd"/>
      <w:r w:rsidRPr="003B6504">
        <w:rPr>
          <w:sz w:val="13"/>
          <w:szCs w:val="13"/>
        </w:rPr>
        <w:t>(),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);</w:t>
      </w:r>
    </w:p>
    <w:p w14:paraId="2191E0A4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8000"/>
          <w:sz w:val="13"/>
          <w:szCs w:val="13"/>
        </w:rPr>
        <w:t>for</w:t>
      </w:r>
      <w:r w:rsidRPr="003B6504">
        <w:rPr>
          <w:sz w:val="13"/>
          <w:szCs w:val="13"/>
        </w:rPr>
        <w:t>(</w:t>
      </w:r>
      <w:r w:rsidRPr="003B6504">
        <w:rPr>
          <w:color w:val="808000"/>
          <w:sz w:val="13"/>
          <w:szCs w:val="13"/>
        </w:rPr>
        <w:t>long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=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;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&lt;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;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++)</w:t>
      </w:r>
    </w:p>
    <w:p w14:paraId="7463B2BD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{</w:t>
      </w:r>
    </w:p>
    <w:p w14:paraId="2FCD0196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color w:val="092E64"/>
          <w:sz w:val="13"/>
          <w:szCs w:val="13"/>
        </w:rPr>
        <w:t>s</w:t>
      </w:r>
      <w:r w:rsidRPr="003B6504">
        <w:rPr>
          <w:color w:val="00677C"/>
          <w:sz w:val="13"/>
          <w:szCs w:val="13"/>
        </w:rPr>
        <w:t>[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color w:val="00677C"/>
          <w:sz w:val="13"/>
          <w:szCs w:val="13"/>
        </w:rPr>
        <w:t>]</w:t>
      </w:r>
      <w:r w:rsidRPr="003B6504">
        <w:rPr>
          <w:sz w:val="13"/>
          <w:szCs w:val="13"/>
        </w:rPr>
        <w:t>=</w:t>
      </w:r>
      <w:r w:rsidRPr="003B6504">
        <w:rPr>
          <w:color w:val="092E64"/>
          <w:sz w:val="13"/>
          <w:szCs w:val="13"/>
        </w:rPr>
        <w:t>s</w:t>
      </w:r>
      <w:r w:rsidRPr="003B6504">
        <w:rPr>
          <w:color w:val="00677C"/>
          <w:sz w:val="13"/>
          <w:szCs w:val="13"/>
        </w:rPr>
        <w:t>[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color w:val="00677C"/>
          <w:sz w:val="13"/>
          <w:szCs w:val="13"/>
        </w:rPr>
        <w:t>]</w:t>
      </w:r>
      <w:r w:rsidRPr="003B6504">
        <w:rPr>
          <w:sz w:val="13"/>
          <w:szCs w:val="13"/>
        </w:rPr>
        <w:t>-</w:t>
      </w:r>
      <w:proofErr w:type="spellStart"/>
      <w:r w:rsidRPr="003B6504">
        <w:rPr>
          <w:color w:val="00677C"/>
          <w:sz w:val="13"/>
          <w:szCs w:val="13"/>
        </w:rPr>
        <w:t>atoi</w:t>
      </w:r>
      <w:proofErr w:type="spellEnd"/>
      <w:r w:rsidRPr="003B6504">
        <w:rPr>
          <w:sz w:val="13"/>
          <w:szCs w:val="13"/>
        </w:rPr>
        <w:t>(</w:t>
      </w:r>
      <w:proofErr w:type="spellStart"/>
      <w:r w:rsidRPr="003B6504">
        <w:rPr>
          <w:color w:val="800000"/>
          <w:sz w:val="13"/>
          <w:szCs w:val="13"/>
        </w:rPr>
        <w:t>FileModeNum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c_str</w:t>
      </w:r>
      <w:proofErr w:type="spellEnd"/>
      <w:r w:rsidRPr="003B6504">
        <w:rPr>
          <w:sz w:val="13"/>
          <w:szCs w:val="13"/>
        </w:rPr>
        <w:t>());</w:t>
      </w:r>
    </w:p>
    <w:p w14:paraId="66C293F5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}</w:t>
      </w:r>
    </w:p>
    <w:p w14:paraId="51B30E3F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seekp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,</w:t>
      </w:r>
      <w:r w:rsidRPr="003B6504">
        <w:rPr>
          <w:color w:val="800080"/>
          <w:sz w:val="13"/>
          <w:szCs w:val="13"/>
        </w:rPr>
        <w:t>ios</w:t>
      </w:r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beg</w:t>
      </w:r>
      <w:r w:rsidRPr="003B6504">
        <w:rPr>
          <w:sz w:val="13"/>
          <w:szCs w:val="13"/>
        </w:rPr>
        <w:t>);</w:t>
      </w:r>
    </w:p>
    <w:p w14:paraId="5D366478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f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write</w:t>
      </w:r>
      <w:proofErr w:type="spellEnd"/>
      <w:r w:rsidRPr="003B6504">
        <w:rPr>
          <w:sz w:val="13"/>
          <w:szCs w:val="13"/>
        </w:rPr>
        <w:t>((</w:t>
      </w:r>
      <w:r w:rsidRPr="003B6504">
        <w:rPr>
          <w:color w:val="808000"/>
          <w:sz w:val="13"/>
          <w:szCs w:val="13"/>
        </w:rPr>
        <w:t>char</w:t>
      </w:r>
      <w:r w:rsidRPr="003B6504">
        <w:rPr>
          <w:sz w:val="13"/>
          <w:szCs w:val="13"/>
        </w:rPr>
        <w:t>*)</w:t>
      </w:r>
      <w:proofErr w:type="spellStart"/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c_str</w:t>
      </w:r>
      <w:proofErr w:type="spellEnd"/>
      <w:r w:rsidRPr="003B6504">
        <w:rPr>
          <w:sz w:val="13"/>
          <w:szCs w:val="13"/>
        </w:rPr>
        <w:t>(),</w:t>
      </w:r>
      <w:proofErr w:type="spellStart"/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size</w:t>
      </w:r>
      <w:proofErr w:type="spellEnd"/>
      <w:r w:rsidRPr="003B6504">
        <w:rPr>
          <w:sz w:val="13"/>
          <w:szCs w:val="13"/>
        </w:rPr>
        <w:t>());</w:t>
      </w:r>
    </w:p>
    <w:p w14:paraId="0AB94AC8" w14:textId="77777777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isgoodFile</w:t>
      </w:r>
      <w:proofErr w:type="spellEnd"/>
      <w:r w:rsidRPr="003B6504">
        <w:rPr>
          <w:sz w:val="13"/>
          <w:szCs w:val="13"/>
        </w:rPr>
        <w:t>=</w:t>
      </w:r>
      <w:r w:rsidRPr="003B6504">
        <w:rPr>
          <w:color w:val="808000"/>
          <w:sz w:val="13"/>
          <w:szCs w:val="13"/>
        </w:rPr>
        <w:t>true</w:t>
      </w:r>
      <w:r w:rsidRPr="003B6504">
        <w:rPr>
          <w:sz w:val="13"/>
          <w:szCs w:val="13"/>
        </w:rPr>
        <w:t>;</w:t>
      </w:r>
    </w:p>
    <w:p w14:paraId="4B012A30" w14:textId="1C408FC8" w:rsidR="003B6504" w:rsidRPr="003B6504" w:rsidRDefault="003B6504" w:rsidP="003B6504">
      <w:pPr>
        <w:pStyle w:val="HTML"/>
        <w:numPr>
          <w:ilvl w:val="0"/>
          <w:numId w:val="8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0B44B059" w14:textId="2891898E" w:rsidR="003B6504" w:rsidRDefault="003B6504" w:rsidP="003B6504">
      <w:pPr>
        <w:pStyle w:val="HTML"/>
      </w:pPr>
      <w:r>
        <w:tab/>
      </w:r>
    </w:p>
    <w:p w14:paraId="3FF39DE7" w14:textId="4BB4F992" w:rsidR="003B6504" w:rsidRPr="003B6504" w:rsidRDefault="003B6504" w:rsidP="003B6504">
      <w:pPr>
        <w:pStyle w:val="a4"/>
        <w:numPr>
          <w:ilvl w:val="0"/>
          <w:numId w:val="9"/>
        </w:numPr>
      </w:pPr>
      <w:r>
        <w:t>mainwindow.cpp:</w:t>
      </w:r>
    </w:p>
    <w:p w14:paraId="237D051B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#</w:t>
      </w:r>
      <w:r w:rsidRPr="003B6504">
        <w:rPr>
          <w:color w:val="000080"/>
          <w:sz w:val="13"/>
          <w:szCs w:val="13"/>
        </w:rPr>
        <w:t>include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08000"/>
          <w:sz w:val="13"/>
          <w:szCs w:val="13"/>
        </w:rPr>
        <w:t>"</w:t>
      </w:r>
      <w:proofErr w:type="spellStart"/>
      <w:r w:rsidRPr="003B6504">
        <w:rPr>
          <w:color w:val="008000"/>
          <w:sz w:val="13"/>
          <w:szCs w:val="13"/>
        </w:rPr>
        <w:t>mainwindow.h</w:t>
      </w:r>
      <w:proofErr w:type="spellEnd"/>
      <w:r w:rsidRPr="003B6504">
        <w:rPr>
          <w:color w:val="008000"/>
          <w:sz w:val="13"/>
          <w:szCs w:val="13"/>
        </w:rPr>
        <w:t>"</w:t>
      </w:r>
    </w:p>
    <w:p w14:paraId="0E399CCD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#</w:t>
      </w:r>
      <w:r w:rsidRPr="003B6504">
        <w:rPr>
          <w:color w:val="000080"/>
          <w:sz w:val="13"/>
          <w:szCs w:val="13"/>
        </w:rPr>
        <w:t>include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08000"/>
          <w:sz w:val="13"/>
          <w:szCs w:val="13"/>
        </w:rPr>
        <w:t>"</w:t>
      </w:r>
      <w:proofErr w:type="spellStart"/>
      <w:r w:rsidRPr="003B6504">
        <w:rPr>
          <w:color w:val="008000"/>
          <w:sz w:val="13"/>
          <w:szCs w:val="13"/>
        </w:rPr>
        <w:t>ui_mainwindow.h</w:t>
      </w:r>
      <w:proofErr w:type="spellEnd"/>
      <w:r w:rsidRPr="003B6504">
        <w:rPr>
          <w:color w:val="008000"/>
          <w:sz w:val="13"/>
          <w:szCs w:val="13"/>
        </w:rPr>
        <w:t>"</w:t>
      </w:r>
    </w:p>
    <w:p w14:paraId="53411C98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#</w:t>
      </w:r>
      <w:r w:rsidRPr="003B6504">
        <w:rPr>
          <w:color w:val="000080"/>
          <w:sz w:val="13"/>
          <w:szCs w:val="13"/>
        </w:rPr>
        <w:t>include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sz w:val="13"/>
          <w:szCs w:val="13"/>
        </w:rPr>
        <w:t>&lt;</w:t>
      </w:r>
      <w:proofErr w:type="spellStart"/>
      <w:r w:rsidRPr="003B6504">
        <w:rPr>
          <w:color w:val="008000"/>
          <w:sz w:val="13"/>
          <w:szCs w:val="13"/>
        </w:rPr>
        <w:t>ctime</w:t>
      </w:r>
      <w:proofErr w:type="spellEnd"/>
      <w:r w:rsidRPr="003B6504">
        <w:rPr>
          <w:sz w:val="13"/>
          <w:szCs w:val="13"/>
        </w:rPr>
        <w:t>&gt;</w:t>
      </w:r>
    </w:p>
    <w:p w14:paraId="03F2CEEF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#</w:t>
      </w:r>
      <w:r w:rsidRPr="003B6504">
        <w:rPr>
          <w:color w:val="000080"/>
          <w:sz w:val="13"/>
          <w:szCs w:val="13"/>
        </w:rPr>
        <w:t>include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sz w:val="13"/>
          <w:szCs w:val="13"/>
        </w:rPr>
        <w:t>&lt;</w:t>
      </w:r>
      <w:proofErr w:type="spellStart"/>
      <w:r w:rsidRPr="003B6504">
        <w:rPr>
          <w:color w:val="008000"/>
          <w:sz w:val="13"/>
          <w:szCs w:val="13"/>
        </w:rPr>
        <w:t>cstdlib</w:t>
      </w:r>
      <w:proofErr w:type="spellEnd"/>
      <w:r w:rsidRPr="003B6504">
        <w:rPr>
          <w:sz w:val="13"/>
          <w:szCs w:val="13"/>
        </w:rPr>
        <w:t>&gt;</w:t>
      </w:r>
    </w:p>
    <w:p w14:paraId="14F966E4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808000"/>
          <w:sz w:val="13"/>
          <w:szCs w:val="13"/>
        </w:rPr>
        <w:t>using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808000"/>
          <w:sz w:val="13"/>
          <w:szCs w:val="13"/>
        </w:rPr>
        <w:t>namespace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800080"/>
          <w:sz w:val="13"/>
          <w:szCs w:val="13"/>
        </w:rPr>
        <w:t>std</w:t>
      </w:r>
      <w:r w:rsidRPr="003B6504">
        <w:rPr>
          <w:sz w:val="13"/>
          <w:szCs w:val="13"/>
        </w:rPr>
        <w:t>;</w:t>
      </w:r>
    </w:p>
    <w:p w14:paraId="3EECF7EB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</w:p>
    <w:p w14:paraId="23EFC9F7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proofErr w:type="spellStart"/>
      <w:r w:rsidRPr="003B6504">
        <w:rPr>
          <w:color w:val="800080"/>
          <w:sz w:val="13"/>
          <w:szCs w:val="13"/>
        </w:rPr>
        <w:t>MainWindow</w:t>
      </w:r>
      <w:proofErr w:type="spellEnd"/>
      <w:r w:rsidRPr="003B6504">
        <w:rPr>
          <w:sz w:val="13"/>
          <w:szCs w:val="13"/>
        </w:rPr>
        <w:t>::</w:t>
      </w:r>
      <w:proofErr w:type="spellStart"/>
      <w:r w:rsidRPr="003B6504">
        <w:rPr>
          <w:b/>
          <w:bCs/>
          <w:color w:val="00677C"/>
          <w:sz w:val="13"/>
          <w:szCs w:val="13"/>
        </w:rPr>
        <w:t>MainWindow</w:t>
      </w:r>
      <w:proofErr w:type="spellEnd"/>
      <w:r w:rsidRPr="003B6504">
        <w:rPr>
          <w:sz w:val="13"/>
          <w:szCs w:val="13"/>
        </w:rPr>
        <w:t>(</w:t>
      </w:r>
      <w:proofErr w:type="spellStart"/>
      <w:r w:rsidRPr="003B6504">
        <w:rPr>
          <w:color w:val="800080"/>
          <w:sz w:val="13"/>
          <w:szCs w:val="13"/>
        </w:rPr>
        <w:t>QWidget</w:t>
      </w:r>
      <w:proofErr w:type="spellEnd"/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sz w:val="13"/>
          <w:szCs w:val="13"/>
        </w:rPr>
        <w:t>*</w:t>
      </w:r>
      <w:r w:rsidRPr="003B6504">
        <w:rPr>
          <w:color w:val="092E64"/>
          <w:sz w:val="13"/>
          <w:szCs w:val="13"/>
        </w:rPr>
        <w:t>parent</w:t>
      </w:r>
      <w:r w:rsidRPr="003B6504">
        <w:rPr>
          <w:sz w:val="13"/>
          <w:szCs w:val="13"/>
        </w:rPr>
        <w:t>)</w:t>
      </w:r>
    </w:p>
    <w:p w14:paraId="4123C92B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: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800080"/>
          <w:sz w:val="13"/>
          <w:szCs w:val="13"/>
        </w:rPr>
        <w:t>QMainWindow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92E64"/>
          <w:sz w:val="13"/>
          <w:szCs w:val="13"/>
        </w:rPr>
        <w:t>parent</w:t>
      </w:r>
      <w:r w:rsidRPr="003B6504">
        <w:rPr>
          <w:sz w:val="13"/>
          <w:szCs w:val="13"/>
        </w:rPr>
        <w:t>)</w:t>
      </w:r>
    </w:p>
    <w:p w14:paraId="14E9588E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,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808000"/>
          <w:sz w:val="13"/>
          <w:szCs w:val="13"/>
        </w:rPr>
        <w:t>new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800080"/>
          <w:sz w:val="13"/>
          <w:szCs w:val="13"/>
        </w:rPr>
        <w:t>Ui</w:t>
      </w:r>
      <w:r w:rsidRPr="003B6504">
        <w:rPr>
          <w:sz w:val="13"/>
          <w:szCs w:val="13"/>
        </w:rPr>
        <w:t>::</w:t>
      </w:r>
      <w:proofErr w:type="spellStart"/>
      <w:r w:rsidRPr="003B6504">
        <w:rPr>
          <w:color w:val="800080"/>
          <w:sz w:val="13"/>
          <w:szCs w:val="13"/>
        </w:rPr>
        <w:t>MainWindow</w:t>
      </w:r>
      <w:proofErr w:type="spellEnd"/>
      <w:r w:rsidRPr="003B6504">
        <w:rPr>
          <w:sz w:val="13"/>
          <w:szCs w:val="13"/>
        </w:rPr>
        <w:t>)</w:t>
      </w:r>
    </w:p>
    <w:p w14:paraId="56F70292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5D2A83B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setupUi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808000"/>
          <w:sz w:val="13"/>
          <w:szCs w:val="13"/>
        </w:rPr>
        <w:t>this</w:t>
      </w:r>
      <w:r w:rsidRPr="003B6504">
        <w:rPr>
          <w:sz w:val="13"/>
          <w:szCs w:val="13"/>
        </w:rPr>
        <w:t>);</w:t>
      </w:r>
    </w:p>
    <w:p w14:paraId="430BD3CE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line1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setPlaceholderText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"示例：C:\\Users\\jklw4\\Desktop\\test.png（双杠）"</w:t>
      </w:r>
      <w:r w:rsidRPr="003B6504">
        <w:rPr>
          <w:sz w:val="13"/>
          <w:szCs w:val="13"/>
        </w:rPr>
        <w:t>);</w:t>
      </w:r>
      <w:r w:rsidRPr="003B6504">
        <w:rPr>
          <w:color w:val="008000"/>
          <w:sz w:val="13"/>
          <w:szCs w:val="13"/>
        </w:rPr>
        <w:t>//未输入文字时显示的东西</w:t>
      </w:r>
    </w:p>
    <w:p w14:paraId="37C954E3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line2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setPlaceholderText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"加密不要输入密码，只在解密时输入密码噢！"</w:t>
      </w:r>
      <w:r w:rsidRPr="003B6504">
        <w:rPr>
          <w:sz w:val="13"/>
          <w:szCs w:val="13"/>
        </w:rPr>
        <w:t>);</w:t>
      </w:r>
      <w:r w:rsidRPr="003B6504">
        <w:rPr>
          <w:color w:val="008000"/>
          <w:sz w:val="13"/>
          <w:szCs w:val="13"/>
        </w:rPr>
        <w:t>//未输入文字时显示的东西</w:t>
      </w:r>
    </w:p>
    <w:p w14:paraId="41CA5425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line5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setEchoMode</w:t>
      </w:r>
      <w:proofErr w:type="spellEnd"/>
      <w:r w:rsidRPr="003B6504">
        <w:rPr>
          <w:sz w:val="13"/>
          <w:szCs w:val="13"/>
        </w:rPr>
        <w:t>(</w:t>
      </w:r>
      <w:proofErr w:type="spellStart"/>
      <w:r w:rsidRPr="003B6504">
        <w:rPr>
          <w:color w:val="800080"/>
          <w:sz w:val="13"/>
          <w:szCs w:val="13"/>
        </w:rPr>
        <w:t>QLineEdit</w:t>
      </w:r>
      <w:proofErr w:type="spellEnd"/>
      <w:r w:rsidRPr="003B6504">
        <w:rPr>
          <w:sz w:val="13"/>
          <w:szCs w:val="13"/>
        </w:rPr>
        <w:t>::</w:t>
      </w:r>
      <w:proofErr w:type="spellStart"/>
      <w:r w:rsidRPr="003B6504">
        <w:rPr>
          <w:color w:val="800080"/>
          <w:sz w:val="13"/>
          <w:szCs w:val="13"/>
        </w:rPr>
        <w:t>PasswordEchoOnEdit</w:t>
      </w:r>
      <w:proofErr w:type="spellEnd"/>
      <w:r w:rsidRPr="003B6504">
        <w:rPr>
          <w:sz w:val="13"/>
          <w:szCs w:val="13"/>
        </w:rPr>
        <w:t>);</w:t>
      </w:r>
    </w:p>
    <w:p w14:paraId="0A0AD474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line6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setEchoMode</w:t>
      </w:r>
      <w:proofErr w:type="spellEnd"/>
      <w:r w:rsidRPr="003B6504">
        <w:rPr>
          <w:sz w:val="13"/>
          <w:szCs w:val="13"/>
        </w:rPr>
        <w:t>(</w:t>
      </w:r>
      <w:proofErr w:type="spellStart"/>
      <w:r w:rsidRPr="003B6504">
        <w:rPr>
          <w:color w:val="800080"/>
          <w:sz w:val="13"/>
          <w:szCs w:val="13"/>
        </w:rPr>
        <w:t>QLineEdit</w:t>
      </w:r>
      <w:proofErr w:type="spellEnd"/>
      <w:r w:rsidRPr="003B6504">
        <w:rPr>
          <w:sz w:val="13"/>
          <w:szCs w:val="13"/>
        </w:rPr>
        <w:t>::</w:t>
      </w:r>
      <w:r w:rsidRPr="003B6504">
        <w:rPr>
          <w:color w:val="800080"/>
          <w:sz w:val="13"/>
          <w:szCs w:val="13"/>
        </w:rPr>
        <w:t>Password</w:t>
      </w:r>
      <w:r w:rsidRPr="003B6504">
        <w:rPr>
          <w:sz w:val="13"/>
          <w:szCs w:val="13"/>
        </w:rPr>
        <w:t>);</w:t>
      </w:r>
    </w:p>
    <w:p w14:paraId="5C8524C7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7AE0E0CC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</w:p>
    <w:p w14:paraId="201CF1A4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proofErr w:type="spellStart"/>
      <w:r w:rsidRPr="003B6504">
        <w:rPr>
          <w:color w:val="800080"/>
          <w:sz w:val="13"/>
          <w:szCs w:val="13"/>
        </w:rPr>
        <w:t>MainWindow</w:t>
      </w:r>
      <w:proofErr w:type="spellEnd"/>
      <w:r w:rsidRPr="003B6504">
        <w:rPr>
          <w:sz w:val="13"/>
          <w:szCs w:val="13"/>
        </w:rPr>
        <w:t>::~</w:t>
      </w:r>
      <w:proofErr w:type="spellStart"/>
      <w:r w:rsidRPr="003B6504">
        <w:rPr>
          <w:b/>
          <w:bCs/>
          <w:i/>
          <w:iCs/>
          <w:color w:val="00677C"/>
          <w:sz w:val="13"/>
          <w:szCs w:val="13"/>
        </w:rPr>
        <w:t>MainWindow</w:t>
      </w:r>
      <w:proofErr w:type="spellEnd"/>
      <w:r w:rsidRPr="003B6504">
        <w:rPr>
          <w:sz w:val="13"/>
          <w:szCs w:val="13"/>
        </w:rPr>
        <w:t>()</w:t>
      </w:r>
    </w:p>
    <w:p w14:paraId="116EDA0D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64AFE469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delete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;</w:t>
      </w:r>
    </w:p>
    <w:p w14:paraId="4ADA791E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3A656018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</w:p>
    <w:p w14:paraId="5E245DA5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808000"/>
          <w:sz w:val="13"/>
          <w:szCs w:val="13"/>
        </w:rPr>
        <w:t>void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800080"/>
          <w:sz w:val="13"/>
          <w:szCs w:val="13"/>
        </w:rPr>
        <w:t>MainWindow</w:t>
      </w:r>
      <w:proofErr w:type="spellEnd"/>
      <w:r w:rsidRPr="003B6504">
        <w:rPr>
          <w:sz w:val="13"/>
          <w:szCs w:val="13"/>
        </w:rPr>
        <w:t>::</w:t>
      </w:r>
      <w:r w:rsidRPr="003B6504">
        <w:rPr>
          <w:b/>
          <w:bCs/>
          <w:color w:val="00677C"/>
          <w:sz w:val="13"/>
          <w:szCs w:val="13"/>
        </w:rPr>
        <w:t>on_Button1_clicked</w:t>
      </w:r>
      <w:r w:rsidRPr="003B6504">
        <w:rPr>
          <w:sz w:val="13"/>
          <w:szCs w:val="13"/>
        </w:rPr>
        <w:t>()</w:t>
      </w:r>
      <w:r w:rsidRPr="003B6504">
        <w:rPr>
          <w:color w:val="008000"/>
          <w:sz w:val="13"/>
          <w:szCs w:val="13"/>
        </w:rPr>
        <w:t>//加密</w:t>
      </w:r>
    </w:p>
    <w:p w14:paraId="3429767B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35B329F8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0080"/>
          <w:sz w:val="13"/>
          <w:szCs w:val="13"/>
        </w:rPr>
        <w:t>Secret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hh</w:t>
      </w:r>
      <w:proofErr w:type="spellEnd"/>
      <w:r w:rsidRPr="003B6504">
        <w:rPr>
          <w:sz w:val="13"/>
          <w:szCs w:val="13"/>
        </w:rPr>
        <w:t>;</w:t>
      </w:r>
    </w:p>
    <w:p w14:paraId="355DEE67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80"/>
          <w:sz w:val="13"/>
          <w:szCs w:val="13"/>
        </w:rPr>
        <w:t>QString</w:t>
      </w:r>
      <w:proofErr w:type="spellEnd"/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;</w:t>
      </w:r>
    </w:p>
    <w:p w14:paraId="6F8FC10D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092E64"/>
          <w:sz w:val="13"/>
          <w:szCs w:val="13"/>
        </w:rPr>
        <w:t>s</w:t>
      </w:r>
      <w:r w:rsidRPr="003B6504">
        <w:rPr>
          <w:color w:val="00677C"/>
          <w:sz w:val="13"/>
          <w:szCs w:val="13"/>
        </w:rPr>
        <w:t>=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line1</w:t>
      </w:r>
      <w:r w:rsidRPr="003B6504">
        <w:rPr>
          <w:sz w:val="13"/>
          <w:szCs w:val="13"/>
        </w:rPr>
        <w:t>-&gt;</w:t>
      </w:r>
      <w:r w:rsidRPr="003B6504">
        <w:rPr>
          <w:color w:val="00677C"/>
          <w:sz w:val="13"/>
          <w:szCs w:val="13"/>
        </w:rPr>
        <w:t>text</w:t>
      </w:r>
      <w:r w:rsidRPr="003B6504">
        <w:rPr>
          <w:sz w:val="13"/>
          <w:szCs w:val="13"/>
        </w:rPr>
        <w:t>();</w:t>
      </w:r>
    </w:p>
    <w:p w14:paraId="78EE158B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0080"/>
          <w:sz w:val="13"/>
          <w:szCs w:val="13"/>
        </w:rPr>
        <w:t>string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ss</w:t>
      </w:r>
      <w:r w:rsidRPr="003B6504">
        <w:rPr>
          <w:sz w:val="13"/>
          <w:szCs w:val="13"/>
        </w:rPr>
        <w:t>=</w:t>
      </w:r>
      <w:proofErr w:type="spellStart"/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toStdString</w:t>
      </w:r>
      <w:proofErr w:type="spellEnd"/>
      <w:r w:rsidRPr="003B6504">
        <w:rPr>
          <w:sz w:val="13"/>
          <w:szCs w:val="13"/>
        </w:rPr>
        <w:t>();</w:t>
      </w:r>
    </w:p>
    <w:p w14:paraId="60BD5F38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800000"/>
          <w:sz w:val="13"/>
          <w:szCs w:val="13"/>
        </w:rPr>
        <w:t>fileName</w:t>
      </w:r>
      <w:proofErr w:type="spellEnd"/>
      <w:r w:rsidRPr="003B6504">
        <w:rPr>
          <w:color w:val="00677C"/>
          <w:sz w:val="13"/>
          <w:szCs w:val="13"/>
        </w:rPr>
        <w:t>=</w:t>
      </w:r>
      <w:r w:rsidRPr="003B6504">
        <w:rPr>
          <w:color w:val="092E64"/>
          <w:sz w:val="13"/>
          <w:szCs w:val="13"/>
        </w:rPr>
        <w:t>ss</w:t>
      </w:r>
      <w:r w:rsidRPr="003B6504">
        <w:rPr>
          <w:sz w:val="13"/>
          <w:szCs w:val="13"/>
        </w:rPr>
        <w:t>;</w:t>
      </w:r>
    </w:p>
    <w:p w14:paraId="5BFACC92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getfileName</w:t>
      </w:r>
      <w:proofErr w:type="spellEnd"/>
      <w:r w:rsidRPr="003B6504">
        <w:rPr>
          <w:sz w:val="13"/>
          <w:szCs w:val="13"/>
        </w:rPr>
        <w:t>();</w:t>
      </w:r>
    </w:p>
    <w:p w14:paraId="3F86E617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if</w:t>
      </w:r>
      <w:r w:rsidRPr="003B6504">
        <w:rPr>
          <w:sz w:val="13"/>
          <w:szCs w:val="13"/>
        </w:rPr>
        <w:t>(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800000"/>
          <w:sz w:val="13"/>
          <w:szCs w:val="13"/>
        </w:rPr>
        <w:t>isgetfileName</w:t>
      </w:r>
      <w:proofErr w:type="spellEnd"/>
      <w:r w:rsidRPr="003B6504">
        <w:rPr>
          <w:sz w:val="13"/>
          <w:szCs w:val="13"/>
        </w:rPr>
        <w:t>)</w:t>
      </w:r>
      <w:r w:rsidRPr="003B6504">
        <w:rPr>
          <w:color w:val="008000"/>
          <w:sz w:val="13"/>
          <w:szCs w:val="13"/>
        </w:rPr>
        <w:t>//如果得到了文件</w:t>
      </w:r>
    </w:p>
    <w:p w14:paraId="3535CD28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{</w:t>
      </w:r>
    </w:p>
    <w:p w14:paraId="6C0C585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badFile</w:t>
      </w:r>
      <w:proofErr w:type="spellEnd"/>
      <w:r w:rsidRPr="003B6504">
        <w:rPr>
          <w:sz w:val="13"/>
          <w:szCs w:val="13"/>
        </w:rPr>
        <w:t>();</w:t>
      </w:r>
    </w:p>
    <w:p w14:paraId="30A5CF28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8000"/>
          <w:sz w:val="13"/>
          <w:szCs w:val="13"/>
        </w:rPr>
        <w:t>if</w:t>
      </w:r>
      <w:r w:rsidRPr="003B6504">
        <w:rPr>
          <w:sz w:val="13"/>
          <w:szCs w:val="13"/>
        </w:rPr>
        <w:t>(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800000"/>
          <w:sz w:val="13"/>
          <w:szCs w:val="13"/>
        </w:rPr>
        <w:t>isbadFile</w:t>
      </w:r>
      <w:proofErr w:type="spellEnd"/>
      <w:r w:rsidRPr="003B6504">
        <w:rPr>
          <w:sz w:val="13"/>
          <w:szCs w:val="13"/>
        </w:rPr>
        <w:t>)</w:t>
      </w:r>
    </w:p>
    <w:p w14:paraId="64090B5E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{</w:t>
      </w:r>
    </w:p>
    <w:p w14:paraId="4A060D2F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line3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"已经加密损坏了噢，棒棒的！"</w:t>
      </w:r>
      <w:r w:rsidRPr="003B6504">
        <w:rPr>
          <w:sz w:val="13"/>
          <w:szCs w:val="13"/>
        </w:rPr>
        <w:t>);</w:t>
      </w:r>
    </w:p>
    <w:p w14:paraId="65349D7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line1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""</w:t>
      </w:r>
      <w:r w:rsidRPr="003B6504">
        <w:rPr>
          <w:sz w:val="13"/>
          <w:szCs w:val="13"/>
        </w:rPr>
        <w:t>);</w:t>
      </w:r>
      <w:r w:rsidRPr="003B6504">
        <w:rPr>
          <w:color w:val="008000"/>
          <w:sz w:val="13"/>
          <w:szCs w:val="13"/>
        </w:rPr>
        <w:t>//清空文件名框</w:t>
      </w:r>
    </w:p>
    <w:p w14:paraId="2E89AC75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line2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""</w:t>
      </w:r>
      <w:r w:rsidRPr="003B6504">
        <w:rPr>
          <w:sz w:val="13"/>
          <w:szCs w:val="13"/>
        </w:rPr>
        <w:t>);</w:t>
      </w:r>
      <w:r w:rsidRPr="003B6504">
        <w:rPr>
          <w:color w:val="008000"/>
          <w:sz w:val="13"/>
          <w:szCs w:val="13"/>
        </w:rPr>
        <w:t>//清空解密框</w:t>
      </w:r>
    </w:p>
    <w:p w14:paraId="72A9D041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}</w:t>
      </w:r>
    </w:p>
    <w:p w14:paraId="77A73FF3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}</w:t>
      </w:r>
    </w:p>
    <w:p w14:paraId="664D54AC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else</w:t>
      </w:r>
    </w:p>
    <w:p w14:paraId="3FB62D04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{</w:t>
      </w:r>
    </w:p>
    <w:p w14:paraId="4AE9C6D2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line3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"噢，亲爱的朋友，没找到要加密的文件……"</w:t>
      </w:r>
      <w:r w:rsidRPr="003B6504">
        <w:rPr>
          <w:sz w:val="13"/>
          <w:szCs w:val="13"/>
        </w:rPr>
        <w:t>);</w:t>
      </w:r>
    </w:p>
    <w:p w14:paraId="057D545D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line2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""</w:t>
      </w:r>
      <w:r w:rsidRPr="003B6504">
        <w:rPr>
          <w:sz w:val="13"/>
          <w:szCs w:val="13"/>
        </w:rPr>
        <w:t>);</w:t>
      </w:r>
      <w:r w:rsidRPr="003B6504">
        <w:rPr>
          <w:color w:val="008000"/>
          <w:sz w:val="13"/>
          <w:szCs w:val="13"/>
        </w:rPr>
        <w:t>//清空解密框</w:t>
      </w:r>
    </w:p>
    <w:p w14:paraId="341A20BE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}</w:t>
      </w:r>
    </w:p>
    <w:p w14:paraId="6966F243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</w:p>
    <w:p w14:paraId="2D68DAFE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2AA61645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</w:p>
    <w:p w14:paraId="40B1204B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808000"/>
          <w:sz w:val="13"/>
          <w:szCs w:val="13"/>
        </w:rPr>
        <w:t>void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800080"/>
          <w:sz w:val="13"/>
          <w:szCs w:val="13"/>
        </w:rPr>
        <w:t>MainWindow</w:t>
      </w:r>
      <w:proofErr w:type="spellEnd"/>
      <w:r w:rsidRPr="003B6504">
        <w:rPr>
          <w:sz w:val="13"/>
          <w:szCs w:val="13"/>
        </w:rPr>
        <w:t>::</w:t>
      </w:r>
      <w:r w:rsidRPr="003B6504">
        <w:rPr>
          <w:b/>
          <w:bCs/>
          <w:color w:val="00677C"/>
          <w:sz w:val="13"/>
          <w:szCs w:val="13"/>
        </w:rPr>
        <w:t>on_Button2_clicked</w:t>
      </w:r>
      <w:r w:rsidRPr="003B6504">
        <w:rPr>
          <w:sz w:val="13"/>
          <w:szCs w:val="13"/>
        </w:rPr>
        <w:t>()</w:t>
      </w:r>
      <w:r w:rsidRPr="003B6504">
        <w:rPr>
          <w:color w:val="008000"/>
          <w:sz w:val="13"/>
          <w:szCs w:val="13"/>
        </w:rPr>
        <w:t>//解密</w:t>
      </w:r>
    </w:p>
    <w:p w14:paraId="6630C52B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78090059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0080"/>
          <w:sz w:val="13"/>
          <w:szCs w:val="13"/>
        </w:rPr>
        <w:t>Secret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hh</w:t>
      </w:r>
      <w:proofErr w:type="spellEnd"/>
      <w:r w:rsidRPr="003B6504">
        <w:rPr>
          <w:sz w:val="13"/>
          <w:szCs w:val="13"/>
        </w:rPr>
        <w:t>;</w:t>
      </w:r>
    </w:p>
    <w:p w14:paraId="0C5F4E98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80"/>
          <w:sz w:val="13"/>
          <w:szCs w:val="13"/>
        </w:rPr>
        <w:t>QString</w:t>
      </w:r>
      <w:proofErr w:type="spellEnd"/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s1</w:t>
      </w:r>
      <w:r w:rsidRPr="003B6504">
        <w:rPr>
          <w:sz w:val="13"/>
          <w:szCs w:val="13"/>
        </w:rPr>
        <w:t>,</w:t>
      </w:r>
      <w:r w:rsidRPr="003B6504">
        <w:rPr>
          <w:color w:val="092E64"/>
          <w:sz w:val="13"/>
          <w:szCs w:val="13"/>
        </w:rPr>
        <w:t>s2</w:t>
      </w:r>
      <w:r w:rsidRPr="003B6504">
        <w:rPr>
          <w:sz w:val="13"/>
          <w:szCs w:val="13"/>
        </w:rPr>
        <w:t>;</w:t>
      </w:r>
    </w:p>
    <w:p w14:paraId="3F56E53A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092E64"/>
          <w:sz w:val="13"/>
          <w:szCs w:val="13"/>
        </w:rPr>
        <w:t>s1</w:t>
      </w:r>
      <w:r w:rsidRPr="003B6504">
        <w:rPr>
          <w:color w:val="00677C"/>
          <w:sz w:val="13"/>
          <w:szCs w:val="13"/>
        </w:rPr>
        <w:t>=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line1</w:t>
      </w:r>
      <w:r w:rsidRPr="003B6504">
        <w:rPr>
          <w:sz w:val="13"/>
          <w:szCs w:val="13"/>
        </w:rPr>
        <w:t>-&gt;</w:t>
      </w:r>
      <w:r w:rsidRPr="003B6504">
        <w:rPr>
          <w:color w:val="00677C"/>
          <w:sz w:val="13"/>
          <w:szCs w:val="13"/>
        </w:rPr>
        <w:t>text</w:t>
      </w:r>
      <w:r w:rsidRPr="003B6504">
        <w:rPr>
          <w:sz w:val="13"/>
          <w:szCs w:val="13"/>
        </w:rPr>
        <w:t>();</w:t>
      </w:r>
      <w:r w:rsidRPr="003B6504">
        <w:rPr>
          <w:color w:val="008000"/>
          <w:sz w:val="13"/>
          <w:szCs w:val="13"/>
        </w:rPr>
        <w:t>//获取文件名</w:t>
      </w:r>
    </w:p>
    <w:p w14:paraId="03A4AAE8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0080"/>
          <w:sz w:val="13"/>
          <w:szCs w:val="13"/>
        </w:rPr>
        <w:t>string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ss1</w:t>
      </w:r>
      <w:r w:rsidRPr="003B6504">
        <w:rPr>
          <w:sz w:val="13"/>
          <w:szCs w:val="13"/>
        </w:rPr>
        <w:t>=</w:t>
      </w:r>
      <w:r w:rsidRPr="003B6504">
        <w:rPr>
          <w:color w:val="092E64"/>
          <w:sz w:val="13"/>
          <w:szCs w:val="13"/>
        </w:rPr>
        <w:t>s1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toStdString</w:t>
      </w:r>
      <w:r w:rsidRPr="003B6504">
        <w:rPr>
          <w:sz w:val="13"/>
          <w:szCs w:val="13"/>
        </w:rPr>
        <w:t>();</w:t>
      </w:r>
    </w:p>
    <w:p w14:paraId="5F3D28AC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092E64"/>
          <w:sz w:val="13"/>
          <w:szCs w:val="13"/>
        </w:rPr>
        <w:t>s2</w:t>
      </w:r>
      <w:r w:rsidRPr="003B6504">
        <w:rPr>
          <w:color w:val="00677C"/>
          <w:sz w:val="13"/>
          <w:szCs w:val="13"/>
        </w:rPr>
        <w:t>=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line2</w:t>
      </w:r>
      <w:r w:rsidRPr="003B6504">
        <w:rPr>
          <w:sz w:val="13"/>
          <w:szCs w:val="13"/>
        </w:rPr>
        <w:t>-&gt;</w:t>
      </w:r>
      <w:r w:rsidRPr="003B6504">
        <w:rPr>
          <w:color w:val="00677C"/>
          <w:sz w:val="13"/>
          <w:szCs w:val="13"/>
        </w:rPr>
        <w:t>text</w:t>
      </w:r>
      <w:r w:rsidRPr="003B6504">
        <w:rPr>
          <w:sz w:val="13"/>
          <w:szCs w:val="13"/>
        </w:rPr>
        <w:t>();</w:t>
      </w:r>
      <w:r w:rsidRPr="003B6504">
        <w:rPr>
          <w:color w:val="008000"/>
          <w:sz w:val="13"/>
          <w:szCs w:val="13"/>
        </w:rPr>
        <w:t>//获取输入的密码</w:t>
      </w:r>
    </w:p>
    <w:p w14:paraId="484E36A2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0080"/>
          <w:sz w:val="13"/>
          <w:szCs w:val="13"/>
        </w:rPr>
        <w:t>string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ss2</w:t>
      </w:r>
      <w:r w:rsidRPr="003B6504">
        <w:rPr>
          <w:sz w:val="13"/>
          <w:szCs w:val="13"/>
        </w:rPr>
        <w:t>=</w:t>
      </w:r>
      <w:r w:rsidRPr="003B6504">
        <w:rPr>
          <w:color w:val="092E64"/>
          <w:sz w:val="13"/>
          <w:szCs w:val="13"/>
        </w:rPr>
        <w:t>s2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toStdString</w:t>
      </w:r>
      <w:r w:rsidRPr="003B6504">
        <w:rPr>
          <w:sz w:val="13"/>
          <w:szCs w:val="13"/>
        </w:rPr>
        <w:t>();</w:t>
      </w:r>
    </w:p>
    <w:p w14:paraId="7B92D11F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800000"/>
          <w:sz w:val="13"/>
          <w:szCs w:val="13"/>
        </w:rPr>
        <w:t>fileName</w:t>
      </w:r>
      <w:proofErr w:type="spellEnd"/>
      <w:r w:rsidRPr="003B6504">
        <w:rPr>
          <w:color w:val="00677C"/>
          <w:sz w:val="13"/>
          <w:szCs w:val="13"/>
        </w:rPr>
        <w:t>=</w:t>
      </w:r>
      <w:r w:rsidRPr="003B6504">
        <w:rPr>
          <w:color w:val="092E64"/>
          <w:sz w:val="13"/>
          <w:szCs w:val="13"/>
        </w:rPr>
        <w:t>ss1</w:t>
      </w:r>
      <w:r w:rsidRPr="003B6504">
        <w:rPr>
          <w:sz w:val="13"/>
          <w:szCs w:val="13"/>
        </w:rPr>
        <w:t>;</w:t>
      </w:r>
    </w:p>
    <w:p w14:paraId="4A6D7E28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800000"/>
          <w:sz w:val="13"/>
          <w:szCs w:val="13"/>
        </w:rPr>
        <w:t>secret_in</w:t>
      </w:r>
      <w:proofErr w:type="spellEnd"/>
      <w:r w:rsidRPr="003B6504">
        <w:rPr>
          <w:color w:val="00677C"/>
          <w:sz w:val="13"/>
          <w:szCs w:val="13"/>
        </w:rPr>
        <w:t>=</w:t>
      </w:r>
      <w:r w:rsidRPr="003B6504">
        <w:rPr>
          <w:color w:val="092E64"/>
          <w:sz w:val="13"/>
          <w:szCs w:val="13"/>
        </w:rPr>
        <w:t>ss2</w:t>
      </w:r>
      <w:r w:rsidRPr="003B6504">
        <w:rPr>
          <w:sz w:val="13"/>
          <w:szCs w:val="13"/>
        </w:rPr>
        <w:t>;</w:t>
      </w:r>
    </w:p>
    <w:p w14:paraId="658DB3F3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008000"/>
          <w:sz w:val="13"/>
          <w:szCs w:val="13"/>
        </w:rPr>
        <w:t>//</w:t>
      </w: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08000"/>
          <w:sz w:val="13"/>
          <w:szCs w:val="13"/>
        </w:rPr>
        <w:t>cout</w:t>
      </w:r>
      <w:proofErr w:type="spellEnd"/>
      <w:r w:rsidRPr="003B6504">
        <w:rPr>
          <w:color w:val="008000"/>
          <w:sz w:val="13"/>
          <w:szCs w:val="13"/>
        </w:rPr>
        <w:t>&lt;&lt;"</w:t>
      </w:r>
      <w:proofErr w:type="spellStart"/>
      <w:r w:rsidRPr="003B6504">
        <w:rPr>
          <w:color w:val="008000"/>
          <w:sz w:val="13"/>
          <w:szCs w:val="13"/>
        </w:rPr>
        <w:t>secret_in</w:t>
      </w:r>
      <w:proofErr w:type="spellEnd"/>
      <w:r w:rsidRPr="003B6504">
        <w:rPr>
          <w:color w:val="008000"/>
          <w:sz w:val="13"/>
          <w:szCs w:val="13"/>
        </w:rPr>
        <w:t>"&lt;&lt;</w:t>
      </w:r>
      <w:proofErr w:type="spellStart"/>
      <w:r w:rsidRPr="003B6504">
        <w:rPr>
          <w:color w:val="008000"/>
          <w:sz w:val="13"/>
          <w:szCs w:val="13"/>
        </w:rPr>
        <w:t>hh.secret_in</w:t>
      </w:r>
      <w:proofErr w:type="spellEnd"/>
      <w:r w:rsidRPr="003B6504">
        <w:rPr>
          <w:color w:val="008000"/>
          <w:sz w:val="13"/>
          <w:szCs w:val="13"/>
        </w:rPr>
        <w:t>&lt;&lt;</w:t>
      </w:r>
      <w:proofErr w:type="spellStart"/>
      <w:r w:rsidRPr="003B6504">
        <w:rPr>
          <w:color w:val="008000"/>
          <w:sz w:val="13"/>
          <w:szCs w:val="13"/>
        </w:rPr>
        <w:t>endl</w:t>
      </w:r>
      <w:proofErr w:type="spellEnd"/>
      <w:r w:rsidRPr="003B6504">
        <w:rPr>
          <w:color w:val="008000"/>
          <w:sz w:val="13"/>
          <w:szCs w:val="13"/>
        </w:rPr>
        <w:t>;</w:t>
      </w:r>
    </w:p>
    <w:p w14:paraId="083D4EF1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008000"/>
          <w:sz w:val="13"/>
          <w:szCs w:val="13"/>
        </w:rPr>
        <w:t>//</w:t>
      </w: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08000"/>
          <w:sz w:val="13"/>
          <w:szCs w:val="13"/>
        </w:rPr>
        <w:t>cout</w:t>
      </w:r>
      <w:proofErr w:type="spellEnd"/>
      <w:r w:rsidRPr="003B6504">
        <w:rPr>
          <w:color w:val="008000"/>
          <w:sz w:val="13"/>
          <w:szCs w:val="13"/>
        </w:rPr>
        <w:t>&lt;&lt;"secret"&lt;&lt;</w:t>
      </w:r>
      <w:proofErr w:type="spellStart"/>
      <w:r w:rsidRPr="003B6504">
        <w:rPr>
          <w:color w:val="008000"/>
          <w:sz w:val="13"/>
          <w:szCs w:val="13"/>
        </w:rPr>
        <w:t>hh.secret</w:t>
      </w:r>
      <w:proofErr w:type="spellEnd"/>
      <w:r w:rsidRPr="003B6504">
        <w:rPr>
          <w:color w:val="008000"/>
          <w:sz w:val="13"/>
          <w:szCs w:val="13"/>
        </w:rPr>
        <w:t>&lt;&lt;</w:t>
      </w:r>
      <w:proofErr w:type="spellStart"/>
      <w:r w:rsidRPr="003B6504">
        <w:rPr>
          <w:color w:val="008000"/>
          <w:sz w:val="13"/>
          <w:szCs w:val="13"/>
        </w:rPr>
        <w:t>endl</w:t>
      </w:r>
      <w:proofErr w:type="spellEnd"/>
      <w:r w:rsidRPr="003B6504">
        <w:rPr>
          <w:color w:val="008000"/>
          <w:sz w:val="13"/>
          <w:szCs w:val="13"/>
        </w:rPr>
        <w:t>;</w:t>
      </w:r>
    </w:p>
    <w:p w14:paraId="330A28FA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getfileName</w:t>
      </w:r>
      <w:proofErr w:type="spellEnd"/>
      <w:r w:rsidRPr="003B6504">
        <w:rPr>
          <w:sz w:val="13"/>
          <w:szCs w:val="13"/>
        </w:rPr>
        <w:t>();</w:t>
      </w:r>
    </w:p>
    <w:p w14:paraId="27D2C5DB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if</w:t>
      </w:r>
      <w:r w:rsidRPr="003B6504">
        <w:rPr>
          <w:sz w:val="13"/>
          <w:szCs w:val="13"/>
        </w:rPr>
        <w:t>(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800000"/>
          <w:sz w:val="13"/>
          <w:szCs w:val="13"/>
        </w:rPr>
        <w:t>isgetfileName</w:t>
      </w:r>
      <w:proofErr w:type="spellEnd"/>
      <w:r w:rsidRPr="003B6504">
        <w:rPr>
          <w:sz w:val="13"/>
          <w:szCs w:val="13"/>
        </w:rPr>
        <w:t>)</w:t>
      </w:r>
      <w:r w:rsidRPr="003B6504">
        <w:rPr>
          <w:color w:val="008000"/>
          <w:sz w:val="13"/>
          <w:szCs w:val="13"/>
        </w:rPr>
        <w:t>//如果得到了文件</w:t>
      </w:r>
    </w:p>
    <w:p w14:paraId="5BFD1D87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{</w:t>
      </w:r>
    </w:p>
    <w:p w14:paraId="18629C03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8000"/>
          <w:sz w:val="13"/>
          <w:szCs w:val="13"/>
        </w:rPr>
        <w:t>if</w:t>
      </w:r>
      <w:r w:rsidRPr="003B6504">
        <w:rPr>
          <w:sz w:val="13"/>
          <w:szCs w:val="13"/>
        </w:rPr>
        <w:t>(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isSecret</w:t>
      </w:r>
      <w:proofErr w:type="spellEnd"/>
      <w:r w:rsidRPr="003B6504">
        <w:rPr>
          <w:sz w:val="13"/>
          <w:szCs w:val="13"/>
        </w:rPr>
        <w:t>())</w:t>
      </w:r>
    </w:p>
    <w:p w14:paraId="1A07DC02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{</w:t>
      </w:r>
    </w:p>
    <w:p w14:paraId="3A90060E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goodFile</w:t>
      </w:r>
      <w:proofErr w:type="spellEnd"/>
      <w:r w:rsidRPr="003B6504">
        <w:rPr>
          <w:sz w:val="13"/>
          <w:szCs w:val="13"/>
        </w:rPr>
        <w:t>();</w:t>
      </w:r>
    </w:p>
    <w:p w14:paraId="42450BF2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color w:val="808000"/>
          <w:sz w:val="13"/>
          <w:szCs w:val="13"/>
        </w:rPr>
        <w:t>if</w:t>
      </w:r>
      <w:r w:rsidRPr="003B6504">
        <w:rPr>
          <w:sz w:val="13"/>
          <w:szCs w:val="13"/>
        </w:rPr>
        <w:t>(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800000"/>
          <w:sz w:val="13"/>
          <w:szCs w:val="13"/>
        </w:rPr>
        <w:t>isgoodFile</w:t>
      </w:r>
      <w:proofErr w:type="spellEnd"/>
      <w:r w:rsidRPr="003B6504">
        <w:rPr>
          <w:sz w:val="13"/>
          <w:szCs w:val="13"/>
        </w:rPr>
        <w:t>)</w:t>
      </w:r>
    </w:p>
    <w:p w14:paraId="6DE819FA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sz w:val="13"/>
          <w:szCs w:val="13"/>
        </w:rPr>
        <w:t>{</w:t>
      </w:r>
    </w:p>
    <w:p w14:paraId="7C398E91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line3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"已经还原了噢，还行"</w:t>
      </w:r>
      <w:r w:rsidRPr="003B6504">
        <w:rPr>
          <w:sz w:val="13"/>
          <w:szCs w:val="13"/>
        </w:rPr>
        <w:t>);</w:t>
      </w:r>
    </w:p>
    <w:p w14:paraId="471F4F87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line2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""</w:t>
      </w:r>
      <w:r w:rsidRPr="003B6504">
        <w:rPr>
          <w:sz w:val="13"/>
          <w:szCs w:val="13"/>
        </w:rPr>
        <w:t>);</w:t>
      </w:r>
      <w:r w:rsidRPr="003B6504">
        <w:rPr>
          <w:color w:val="008000"/>
          <w:sz w:val="13"/>
          <w:szCs w:val="13"/>
        </w:rPr>
        <w:t>//清空解密框</w:t>
      </w:r>
    </w:p>
    <w:p w14:paraId="173ADBD1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sz w:val="13"/>
          <w:szCs w:val="13"/>
        </w:rPr>
        <w:t>}</w:t>
      </w:r>
    </w:p>
    <w:p w14:paraId="480F985F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color w:val="808000"/>
          <w:sz w:val="13"/>
          <w:szCs w:val="13"/>
        </w:rPr>
        <w:t>else</w:t>
      </w:r>
    </w:p>
    <w:p w14:paraId="19555E3D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sz w:val="13"/>
          <w:szCs w:val="13"/>
        </w:rPr>
        <w:t>{</w:t>
      </w:r>
    </w:p>
    <w:p w14:paraId="7B0D08F2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line3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"还原函数没有调用，这程序员又在写bug了……"</w:t>
      </w:r>
      <w:r w:rsidRPr="003B6504">
        <w:rPr>
          <w:sz w:val="13"/>
          <w:szCs w:val="13"/>
        </w:rPr>
        <w:t>);</w:t>
      </w:r>
    </w:p>
    <w:p w14:paraId="3E1D345C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line2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""</w:t>
      </w:r>
      <w:r w:rsidRPr="003B6504">
        <w:rPr>
          <w:sz w:val="13"/>
          <w:szCs w:val="13"/>
        </w:rPr>
        <w:t>);</w:t>
      </w:r>
      <w:r w:rsidRPr="003B6504">
        <w:rPr>
          <w:color w:val="008000"/>
          <w:sz w:val="13"/>
          <w:szCs w:val="13"/>
        </w:rPr>
        <w:t>//清空解密框</w:t>
      </w:r>
    </w:p>
    <w:p w14:paraId="016E7E6C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sz w:val="13"/>
          <w:szCs w:val="13"/>
        </w:rPr>
        <w:t>}</w:t>
      </w:r>
    </w:p>
    <w:p w14:paraId="06F4B647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}</w:t>
      </w:r>
    </w:p>
    <w:p w14:paraId="75016861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8000"/>
          <w:sz w:val="13"/>
          <w:szCs w:val="13"/>
        </w:rPr>
        <w:t>else</w:t>
      </w:r>
    </w:p>
    <w:p w14:paraId="520E4B7C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{</w:t>
      </w:r>
    </w:p>
    <w:p w14:paraId="0972A80C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line3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"密码错了！！自己到底错哪了"</w:t>
      </w:r>
      <w:r w:rsidRPr="003B6504">
        <w:rPr>
          <w:sz w:val="13"/>
          <w:szCs w:val="13"/>
        </w:rPr>
        <w:t>);</w:t>
      </w:r>
    </w:p>
    <w:p w14:paraId="0EA5793A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line2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""</w:t>
      </w:r>
      <w:r w:rsidRPr="003B6504">
        <w:rPr>
          <w:sz w:val="13"/>
          <w:szCs w:val="13"/>
        </w:rPr>
        <w:t>);</w:t>
      </w:r>
      <w:r w:rsidRPr="003B6504">
        <w:rPr>
          <w:color w:val="008000"/>
          <w:sz w:val="13"/>
          <w:szCs w:val="13"/>
        </w:rPr>
        <w:t>//清空解密框</w:t>
      </w:r>
    </w:p>
    <w:p w14:paraId="7D2867A1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}</w:t>
      </w:r>
    </w:p>
    <w:p w14:paraId="121C8939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}</w:t>
      </w:r>
    </w:p>
    <w:p w14:paraId="6BC8FB63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else</w:t>
      </w:r>
    </w:p>
    <w:p w14:paraId="18610133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{</w:t>
      </w:r>
    </w:p>
    <w:p w14:paraId="5C77BB4C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line3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"噢，亲爱的朋友，没找到要解密的文件……"</w:t>
      </w:r>
      <w:r w:rsidRPr="003B6504">
        <w:rPr>
          <w:sz w:val="13"/>
          <w:szCs w:val="13"/>
        </w:rPr>
        <w:t>);</w:t>
      </w:r>
    </w:p>
    <w:p w14:paraId="78592E2B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line2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""</w:t>
      </w:r>
      <w:r w:rsidRPr="003B6504">
        <w:rPr>
          <w:sz w:val="13"/>
          <w:szCs w:val="13"/>
        </w:rPr>
        <w:t>);</w:t>
      </w:r>
      <w:r w:rsidRPr="003B6504">
        <w:rPr>
          <w:color w:val="008000"/>
          <w:sz w:val="13"/>
          <w:szCs w:val="13"/>
        </w:rPr>
        <w:t>//清空解密框</w:t>
      </w:r>
    </w:p>
    <w:p w14:paraId="104D267A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}</w:t>
      </w:r>
    </w:p>
    <w:p w14:paraId="7AC9DDB9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2D4C0662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</w:p>
    <w:p w14:paraId="589DA0F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808000"/>
          <w:sz w:val="13"/>
          <w:szCs w:val="13"/>
        </w:rPr>
        <w:t>void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800080"/>
          <w:sz w:val="13"/>
          <w:szCs w:val="13"/>
        </w:rPr>
        <w:t>MainWindow</w:t>
      </w:r>
      <w:proofErr w:type="spellEnd"/>
      <w:r w:rsidRPr="003B6504">
        <w:rPr>
          <w:sz w:val="13"/>
          <w:szCs w:val="13"/>
        </w:rPr>
        <w:t>::</w:t>
      </w:r>
      <w:r w:rsidRPr="003B6504">
        <w:rPr>
          <w:b/>
          <w:bCs/>
          <w:color w:val="00677C"/>
          <w:sz w:val="13"/>
          <w:szCs w:val="13"/>
        </w:rPr>
        <w:t>on_Button3_clicked</w:t>
      </w:r>
      <w:r w:rsidRPr="003B6504">
        <w:rPr>
          <w:sz w:val="13"/>
          <w:szCs w:val="13"/>
        </w:rPr>
        <w:t>()</w:t>
      </w:r>
      <w:r w:rsidRPr="003B6504">
        <w:rPr>
          <w:color w:val="008000"/>
          <w:sz w:val="13"/>
          <w:szCs w:val="13"/>
        </w:rPr>
        <w:t>//改密</w:t>
      </w:r>
    </w:p>
    <w:p w14:paraId="3234E28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31E2EA6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</w:p>
    <w:p w14:paraId="69471BFA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0080"/>
          <w:sz w:val="13"/>
          <w:szCs w:val="13"/>
        </w:rPr>
        <w:t>Secret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hh</w:t>
      </w:r>
      <w:proofErr w:type="spellEnd"/>
      <w:r w:rsidRPr="003B6504">
        <w:rPr>
          <w:sz w:val="13"/>
          <w:szCs w:val="13"/>
        </w:rPr>
        <w:t>;</w:t>
      </w:r>
    </w:p>
    <w:p w14:paraId="68092640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80"/>
          <w:sz w:val="13"/>
          <w:szCs w:val="13"/>
        </w:rPr>
        <w:t>QString</w:t>
      </w:r>
      <w:proofErr w:type="spellEnd"/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s1</w:t>
      </w:r>
      <w:r w:rsidRPr="003B6504">
        <w:rPr>
          <w:sz w:val="13"/>
          <w:szCs w:val="13"/>
        </w:rPr>
        <w:t>,</w:t>
      </w:r>
      <w:r w:rsidRPr="003B6504">
        <w:rPr>
          <w:color w:val="092E64"/>
          <w:sz w:val="13"/>
          <w:szCs w:val="13"/>
        </w:rPr>
        <w:t>s2</w:t>
      </w:r>
      <w:r w:rsidRPr="003B6504">
        <w:rPr>
          <w:sz w:val="13"/>
          <w:szCs w:val="13"/>
        </w:rPr>
        <w:t>,</w:t>
      </w:r>
      <w:r w:rsidRPr="003B6504">
        <w:rPr>
          <w:color w:val="092E64"/>
          <w:sz w:val="13"/>
          <w:szCs w:val="13"/>
        </w:rPr>
        <w:t>s3</w:t>
      </w:r>
      <w:r w:rsidRPr="003B6504">
        <w:rPr>
          <w:sz w:val="13"/>
          <w:szCs w:val="13"/>
        </w:rPr>
        <w:t>;</w:t>
      </w:r>
    </w:p>
    <w:p w14:paraId="420D5CB0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092E64"/>
          <w:sz w:val="13"/>
          <w:szCs w:val="13"/>
        </w:rPr>
        <w:t>s1</w:t>
      </w:r>
      <w:r w:rsidRPr="003B6504">
        <w:rPr>
          <w:color w:val="00677C"/>
          <w:sz w:val="13"/>
          <w:szCs w:val="13"/>
        </w:rPr>
        <w:t>=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line4</w:t>
      </w:r>
      <w:r w:rsidRPr="003B6504">
        <w:rPr>
          <w:sz w:val="13"/>
          <w:szCs w:val="13"/>
        </w:rPr>
        <w:t>-&gt;</w:t>
      </w:r>
      <w:r w:rsidRPr="003B6504">
        <w:rPr>
          <w:color w:val="00677C"/>
          <w:sz w:val="13"/>
          <w:szCs w:val="13"/>
        </w:rPr>
        <w:t>text</w:t>
      </w:r>
      <w:r w:rsidRPr="003B6504">
        <w:rPr>
          <w:sz w:val="13"/>
          <w:szCs w:val="13"/>
        </w:rPr>
        <w:t>();</w:t>
      </w:r>
      <w:r w:rsidRPr="003B6504">
        <w:rPr>
          <w:color w:val="008000"/>
          <w:sz w:val="13"/>
          <w:szCs w:val="13"/>
        </w:rPr>
        <w:t>//获取原密码</w:t>
      </w:r>
    </w:p>
    <w:p w14:paraId="15A993F2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0080"/>
          <w:sz w:val="13"/>
          <w:szCs w:val="13"/>
        </w:rPr>
        <w:t>string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ss1</w:t>
      </w:r>
      <w:r w:rsidRPr="003B6504">
        <w:rPr>
          <w:sz w:val="13"/>
          <w:szCs w:val="13"/>
        </w:rPr>
        <w:t>=</w:t>
      </w:r>
      <w:r w:rsidRPr="003B6504">
        <w:rPr>
          <w:color w:val="092E64"/>
          <w:sz w:val="13"/>
          <w:szCs w:val="13"/>
        </w:rPr>
        <w:t>s1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toStdString</w:t>
      </w:r>
      <w:r w:rsidRPr="003B6504">
        <w:rPr>
          <w:sz w:val="13"/>
          <w:szCs w:val="13"/>
        </w:rPr>
        <w:t>();</w:t>
      </w:r>
    </w:p>
    <w:p w14:paraId="259D73BF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092E64"/>
          <w:sz w:val="13"/>
          <w:szCs w:val="13"/>
        </w:rPr>
        <w:t>s2</w:t>
      </w:r>
      <w:r w:rsidRPr="003B6504">
        <w:rPr>
          <w:color w:val="00677C"/>
          <w:sz w:val="13"/>
          <w:szCs w:val="13"/>
        </w:rPr>
        <w:t>=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line5</w:t>
      </w:r>
      <w:r w:rsidRPr="003B6504">
        <w:rPr>
          <w:sz w:val="13"/>
          <w:szCs w:val="13"/>
        </w:rPr>
        <w:t>-&gt;</w:t>
      </w:r>
      <w:r w:rsidRPr="003B6504">
        <w:rPr>
          <w:color w:val="00677C"/>
          <w:sz w:val="13"/>
          <w:szCs w:val="13"/>
        </w:rPr>
        <w:t>text</w:t>
      </w:r>
      <w:r w:rsidRPr="003B6504">
        <w:rPr>
          <w:sz w:val="13"/>
          <w:szCs w:val="13"/>
        </w:rPr>
        <w:t>();</w:t>
      </w:r>
      <w:r w:rsidRPr="003B6504">
        <w:rPr>
          <w:color w:val="008000"/>
          <w:sz w:val="13"/>
          <w:szCs w:val="13"/>
        </w:rPr>
        <w:t>//获取输入的密码1</w:t>
      </w:r>
    </w:p>
    <w:p w14:paraId="246E2F25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0080"/>
          <w:sz w:val="13"/>
          <w:szCs w:val="13"/>
        </w:rPr>
        <w:t>string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ss2</w:t>
      </w:r>
      <w:r w:rsidRPr="003B6504">
        <w:rPr>
          <w:sz w:val="13"/>
          <w:szCs w:val="13"/>
        </w:rPr>
        <w:t>=</w:t>
      </w:r>
      <w:r w:rsidRPr="003B6504">
        <w:rPr>
          <w:color w:val="092E64"/>
          <w:sz w:val="13"/>
          <w:szCs w:val="13"/>
        </w:rPr>
        <w:t>s2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toStdString</w:t>
      </w:r>
      <w:r w:rsidRPr="003B6504">
        <w:rPr>
          <w:sz w:val="13"/>
          <w:szCs w:val="13"/>
        </w:rPr>
        <w:t>();</w:t>
      </w:r>
    </w:p>
    <w:p w14:paraId="3213603B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092E64"/>
          <w:sz w:val="13"/>
          <w:szCs w:val="13"/>
        </w:rPr>
        <w:t>s3</w:t>
      </w:r>
      <w:r w:rsidRPr="003B6504">
        <w:rPr>
          <w:color w:val="00677C"/>
          <w:sz w:val="13"/>
          <w:szCs w:val="13"/>
        </w:rPr>
        <w:t>=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line6</w:t>
      </w:r>
      <w:r w:rsidRPr="003B6504">
        <w:rPr>
          <w:sz w:val="13"/>
          <w:szCs w:val="13"/>
        </w:rPr>
        <w:t>-&gt;</w:t>
      </w:r>
      <w:r w:rsidRPr="003B6504">
        <w:rPr>
          <w:color w:val="00677C"/>
          <w:sz w:val="13"/>
          <w:szCs w:val="13"/>
        </w:rPr>
        <w:t>text</w:t>
      </w:r>
      <w:r w:rsidRPr="003B6504">
        <w:rPr>
          <w:sz w:val="13"/>
          <w:szCs w:val="13"/>
        </w:rPr>
        <w:t>();</w:t>
      </w:r>
      <w:r w:rsidRPr="003B6504">
        <w:rPr>
          <w:color w:val="008000"/>
          <w:sz w:val="13"/>
          <w:szCs w:val="13"/>
        </w:rPr>
        <w:t>//获取输入的密码2</w:t>
      </w:r>
    </w:p>
    <w:p w14:paraId="2C5F7D58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0080"/>
          <w:sz w:val="13"/>
          <w:szCs w:val="13"/>
        </w:rPr>
        <w:t>string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ss3</w:t>
      </w:r>
      <w:r w:rsidRPr="003B6504">
        <w:rPr>
          <w:sz w:val="13"/>
          <w:szCs w:val="13"/>
        </w:rPr>
        <w:t>=</w:t>
      </w:r>
      <w:r w:rsidRPr="003B6504">
        <w:rPr>
          <w:color w:val="092E64"/>
          <w:sz w:val="13"/>
          <w:szCs w:val="13"/>
        </w:rPr>
        <w:t>s3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toStdString</w:t>
      </w:r>
      <w:r w:rsidRPr="003B6504">
        <w:rPr>
          <w:sz w:val="13"/>
          <w:szCs w:val="13"/>
        </w:rPr>
        <w:t>();</w:t>
      </w:r>
    </w:p>
    <w:p w14:paraId="66585E80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if</w:t>
      </w:r>
      <w:r w:rsidRPr="003B6504">
        <w:rPr>
          <w:sz w:val="13"/>
          <w:szCs w:val="13"/>
        </w:rPr>
        <w:t>(</w:t>
      </w:r>
      <w:r w:rsidRPr="003B6504">
        <w:rPr>
          <w:color w:val="092E64"/>
          <w:sz w:val="13"/>
          <w:szCs w:val="13"/>
        </w:rPr>
        <w:t>ss1</w:t>
      </w:r>
      <w:r w:rsidRPr="003B6504">
        <w:rPr>
          <w:color w:val="00677C"/>
          <w:sz w:val="13"/>
          <w:szCs w:val="13"/>
        </w:rPr>
        <w:t>==</w:t>
      </w:r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800000"/>
          <w:sz w:val="13"/>
          <w:szCs w:val="13"/>
        </w:rPr>
        <w:t>secret</w:t>
      </w:r>
      <w:r w:rsidRPr="003B6504">
        <w:rPr>
          <w:sz w:val="13"/>
          <w:szCs w:val="13"/>
        </w:rPr>
        <w:t>|</w:t>
      </w:r>
      <w:r w:rsidRPr="003B6504">
        <w:rPr>
          <w:color w:val="092E64"/>
          <w:sz w:val="13"/>
          <w:szCs w:val="13"/>
        </w:rPr>
        <w:t>ss1</w:t>
      </w:r>
      <w:r w:rsidRPr="003B6504">
        <w:rPr>
          <w:color w:val="00677C"/>
          <w:sz w:val="13"/>
          <w:szCs w:val="13"/>
        </w:rPr>
        <w:t>==</w:t>
      </w:r>
      <w:r w:rsidRPr="003B6504">
        <w:rPr>
          <w:color w:val="008000"/>
          <w:sz w:val="13"/>
          <w:szCs w:val="13"/>
        </w:rPr>
        <w:t>"jklw4"</w:t>
      </w:r>
      <w:r w:rsidRPr="003B6504">
        <w:rPr>
          <w:sz w:val="13"/>
          <w:szCs w:val="13"/>
        </w:rPr>
        <w:t>)</w:t>
      </w:r>
    </w:p>
    <w:p w14:paraId="672E43EB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{</w:t>
      </w:r>
    </w:p>
    <w:p w14:paraId="74F06C07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8000"/>
          <w:sz w:val="13"/>
          <w:szCs w:val="13"/>
        </w:rPr>
        <w:t>if</w:t>
      </w:r>
      <w:r w:rsidRPr="003B6504">
        <w:rPr>
          <w:sz w:val="13"/>
          <w:szCs w:val="13"/>
        </w:rPr>
        <w:t>(</w:t>
      </w:r>
      <w:r w:rsidRPr="003B6504">
        <w:rPr>
          <w:color w:val="092E64"/>
          <w:sz w:val="13"/>
          <w:szCs w:val="13"/>
        </w:rPr>
        <w:t>ss2</w:t>
      </w:r>
      <w:r w:rsidRPr="003B6504">
        <w:rPr>
          <w:color w:val="00677C"/>
          <w:sz w:val="13"/>
          <w:szCs w:val="13"/>
        </w:rPr>
        <w:t>==</w:t>
      </w:r>
      <w:r w:rsidRPr="003B6504">
        <w:rPr>
          <w:color w:val="092E64"/>
          <w:sz w:val="13"/>
          <w:szCs w:val="13"/>
        </w:rPr>
        <w:t>ss3</w:t>
      </w:r>
      <w:r w:rsidRPr="003B6504">
        <w:rPr>
          <w:sz w:val="13"/>
          <w:szCs w:val="13"/>
        </w:rPr>
        <w:t>)</w:t>
      </w:r>
    </w:p>
    <w:p w14:paraId="466D4AB1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{</w:t>
      </w:r>
    </w:p>
    <w:p w14:paraId="69D755C5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800000"/>
          <w:sz w:val="13"/>
          <w:szCs w:val="13"/>
        </w:rPr>
        <w:t>secret</w:t>
      </w:r>
      <w:proofErr w:type="spellEnd"/>
      <w:r w:rsidRPr="003B6504">
        <w:rPr>
          <w:color w:val="00677C"/>
          <w:sz w:val="13"/>
          <w:szCs w:val="13"/>
        </w:rPr>
        <w:t>=</w:t>
      </w:r>
      <w:r w:rsidRPr="003B6504">
        <w:rPr>
          <w:color w:val="092E64"/>
          <w:sz w:val="13"/>
          <w:szCs w:val="13"/>
        </w:rPr>
        <w:t>ss2</w:t>
      </w:r>
      <w:r w:rsidRPr="003B6504">
        <w:rPr>
          <w:sz w:val="13"/>
          <w:szCs w:val="13"/>
        </w:rPr>
        <w:t>;</w:t>
      </w:r>
    </w:p>
    <w:p w14:paraId="05024EDF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color w:val="808000"/>
          <w:sz w:val="13"/>
          <w:szCs w:val="13"/>
        </w:rPr>
        <w:t>if</w:t>
      </w:r>
      <w:r w:rsidRPr="003B6504">
        <w:rPr>
          <w:sz w:val="13"/>
          <w:szCs w:val="13"/>
        </w:rPr>
        <w:t>(</w:t>
      </w:r>
      <w:proofErr w:type="spellStart"/>
      <w:r w:rsidRPr="003B6504">
        <w:rPr>
          <w:color w:val="092E64"/>
          <w:sz w:val="13"/>
          <w:szCs w:val="13"/>
        </w:rPr>
        <w:t>hh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writeSecret</w:t>
      </w:r>
      <w:proofErr w:type="spellEnd"/>
      <w:r w:rsidRPr="003B6504">
        <w:rPr>
          <w:sz w:val="13"/>
          <w:szCs w:val="13"/>
        </w:rPr>
        <w:t>())</w:t>
      </w:r>
    </w:p>
    <w:p w14:paraId="44986E7E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sz w:val="13"/>
          <w:szCs w:val="13"/>
        </w:rPr>
        <w:t>{</w:t>
      </w:r>
    </w:p>
    <w:p w14:paraId="26D3BB6E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line7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"更新密码成功，一定要记得噢！"</w:t>
      </w:r>
      <w:r w:rsidRPr="003B6504">
        <w:rPr>
          <w:sz w:val="13"/>
          <w:szCs w:val="13"/>
        </w:rPr>
        <w:t>);</w:t>
      </w:r>
    </w:p>
    <w:p w14:paraId="23CA34C4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    </w:t>
      </w:r>
      <w:r w:rsidRPr="003B6504">
        <w:rPr>
          <w:color w:val="008000"/>
          <w:sz w:val="13"/>
          <w:szCs w:val="13"/>
        </w:rPr>
        <w:t>//清空密码框</w:t>
      </w:r>
    </w:p>
    <w:p w14:paraId="1F5719D3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line4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""</w:t>
      </w:r>
      <w:r w:rsidRPr="003B6504">
        <w:rPr>
          <w:sz w:val="13"/>
          <w:szCs w:val="13"/>
        </w:rPr>
        <w:t>);</w:t>
      </w:r>
    </w:p>
    <w:p w14:paraId="6B86663A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line5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""</w:t>
      </w:r>
      <w:r w:rsidRPr="003B6504">
        <w:rPr>
          <w:sz w:val="13"/>
          <w:szCs w:val="13"/>
        </w:rPr>
        <w:t>);</w:t>
      </w:r>
    </w:p>
    <w:p w14:paraId="1E0CB037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line6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""</w:t>
      </w:r>
      <w:r w:rsidRPr="003B6504">
        <w:rPr>
          <w:sz w:val="13"/>
          <w:szCs w:val="13"/>
        </w:rPr>
        <w:t>);</w:t>
      </w:r>
    </w:p>
    <w:p w14:paraId="67D0EC3E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sz w:val="13"/>
          <w:szCs w:val="13"/>
        </w:rPr>
        <w:t>}</w:t>
      </w:r>
    </w:p>
    <w:p w14:paraId="5504048D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color w:val="808000"/>
          <w:sz w:val="13"/>
          <w:szCs w:val="13"/>
        </w:rPr>
        <w:t>else</w:t>
      </w:r>
    </w:p>
    <w:p w14:paraId="162F82FF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sz w:val="13"/>
          <w:szCs w:val="13"/>
        </w:rPr>
        <w:t>{</w:t>
      </w:r>
    </w:p>
    <w:p w14:paraId="37C1281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line7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"写入密码失败，是程序员的锅……"</w:t>
      </w:r>
      <w:r w:rsidRPr="003B6504">
        <w:rPr>
          <w:sz w:val="13"/>
          <w:szCs w:val="13"/>
        </w:rPr>
        <w:t>);</w:t>
      </w:r>
    </w:p>
    <w:p w14:paraId="082B975B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sz w:val="13"/>
          <w:szCs w:val="13"/>
        </w:rPr>
        <w:t>}</w:t>
      </w:r>
    </w:p>
    <w:p w14:paraId="0B5A3CDA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}</w:t>
      </w:r>
    </w:p>
    <w:p w14:paraId="1FDD32EA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8000"/>
          <w:sz w:val="13"/>
          <w:szCs w:val="13"/>
        </w:rPr>
        <w:t>else</w:t>
      </w:r>
    </w:p>
    <w:p w14:paraId="03F70BEF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{</w:t>
      </w:r>
    </w:p>
    <w:p w14:paraId="379189E5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line7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"两次密码不一致,粗心！"</w:t>
      </w:r>
      <w:r w:rsidRPr="003B6504">
        <w:rPr>
          <w:sz w:val="13"/>
          <w:szCs w:val="13"/>
        </w:rPr>
        <w:t>);</w:t>
      </w:r>
    </w:p>
    <w:p w14:paraId="6563E743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}</w:t>
      </w:r>
    </w:p>
    <w:p w14:paraId="44ABE3B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}</w:t>
      </w:r>
    </w:p>
    <w:p w14:paraId="114B85F3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else</w:t>
      </w:r>
    </w:p>
    <w:p w14:paraId="195E8409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{</w:t>
      </w:r>
    </w:p>
    <w:p w14:paraId="59FC0F0E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line7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"原密码错误，这记性……"</w:t>
      </w:r>
      <w:r w:rsidRPr="003B6504">
        <w:rPr>
          <w:sz w:val="13"/>
          <w:szCs w:val="13"/>
        </w:rPr>
        <w:t>);</w:t>
      </w:r>
    </w:p>
    <w:p w14:paraId="35DA785C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}</w:t>
      </w:r>
    </w:p>
    <w:p w14:paraId="194826F5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000B4E10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</w:p>
    <w:p w14:paraId="4CBE731C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808000"/>
          <w:sz w:val="13"/>
          <w:szCs w:val="13"/>
        </w:rPr>
        <w:t>void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800080"/>
          <w:sz w:val="13"/>
          <w:szCs w:val="13"/>
        </w:rPr>
        <w:t>MainWindow</w:t>
      </w:r>
      <w:proofErr w:type="spellEnd"/>
      <w:r w:rsidRPr="003B6504">
        <w:rPr>
          <w:sz w:val="13"/>
          <w:szCs w:val="13"/>
        </w:rPr>
        <w:t>::</w:t>
      </w:r>
      <w:proofErr w:type="spellStart"/>
      <w:r w:rsidRPr="003B6504">
        <w:rPr>
          <w:b/>
          <w:bCs/>
          <w:color w:val="00677C"/>
          <w:sz w:val="13"/>
          <w:szCs w:val="13"/>
        </w:rPr>
        <w:t>on_pushButton_clicked</w:t>
      </w:r>
      <w:proofErr w:type="spellEnd"/>
      <w:r w:rsidRPr="003B6504">
        <w:rPr>
          <w:sz w:val="13"/>
          <w:szCs w:val="13"/>
        </w:rPr>
        <w:t>()</w:t>
      </w:r>
      <w:r w:rsidRPr="003B6504">
        <w:rPr>
          <w:color w:val="008000"/>
          <w:sz w:val="13"/>
          <w:szCs w:val="13"/>
        </w:rPr>
        <w:t>//改变模式</w:t>
      </w:r>
    </w:p>
    <w:p w14:paraId="4152D4F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{</w:t>
      </w:r>
    </w:p>
    <w:p w14:paraId="21C0B60A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int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;</w:t>
      </w:r>
    </w:p>
    <w:p w14:paraId="79145AD9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0080"/>
          <w:sz w:val="13"/>
          <w:szCs w:val="13"/>
        </w:rPr>
        <w:t>string</w:t>
      </w:r>
      <w:r w:rsidRPr="003B6504">
        <w:rPr>
          <w:color w:val="C0C0C0"/>
          <w:sz w:val="13"/>
          <w:szCs w:val="13"/>
        </w:rPr>
        <w:t xml:space="preserve"> </w:t>
      </w:r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;</w:t>
      </w:r>
    </w:p>
    <w:p w14:paraId="1CEE2009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0677C"/>
          <w:sz w:val="13"/>
          <w:szCs w:val="13"/>
        </w:rPr>
        <w:t>srand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677C"/>
          <w:sz w:val="13"/>
          <w:szCs w:val="13"/>
        </w:rPr>
        <w:t>time</w:t>
      </w:r>
      <w:r w:rsidRPr="003B6504">
        <w:rPr>
          <w:sz w:val="13"/>
          <w:szCs w:val="13"/>
        </w:rPr>
        <w:t>(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));</w:t>
      </w:r>
    </w:p>
    <w:p w14:paraId="764FADA4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=</w:t>
      </w:r>
      <w:r w:rsidRPr="003B6504">
        <w:rPr>
          <w:color w:val="00677C"/>
          <w:sz w:val="13"/>
          <w:szCs w:val="13"/>
        </w:rPr>
        <w:t>rand</w:t>
      </w:r>
      <w:r w:rsidRPr="003B6504">
        <w:rPr>
          <w:sz w:val="13"/>
          <w:szCs w:val="13"/>
        </w:rPr>
        <w:t>()%</w:t>
      </w:r>
      <w:r w:rsidRPr="003B6504">
        <w:rPr>
          <w:color w:val="000080"/>
          <w:sz w:val="13"/>
          <w:szCs w:val="13"/>
        </w:rPr>
        <w:t>50</w:t>
      </w:r>
      <w:r w:rsidRPr="003B6504">
        <w:rPr>
          <w:sz w:val="13"/>
          <w:szCs w:val="13"/>
        </w:rPr>
        <w:t>+</w:t>
      </w:r>
      <w:r w:rsidRPr="003B6504">
        <w:rPr>
          <w:color w:val="000080"/>
          <w:sz w:val="13"/>
          <w:szCs w:val="13"/>
        </w:rPr>
        <w:t>1</w:t>
      </w:r>
      <w:r w:rsidRPr="003B6504">
        <w:rPr>
          <w:sz w:val="13"/>
          <w:szCs w:val="13"/>
        </w:rPr>
        <w:t>;</w:t>
      </w:r>
    </w:p>
    <w:p w14:paraId="69C56B81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092E64"/>
          <w:sz w:val="13"/>
          <w:szCs w:val="13"/>
        </w:rPr>
        <w:t>s</w:t>
      </w:r>
      <w:r w:rsidRPr="003B6504">
        <w:rPr>
          <w:color w:val="00677C"/>
          <w:sz w:val="13"/>
          <w:szCs w:val="13"/>
        </w:rPr>
        <w:t>=</w:t>
      </w:r>
      <w:proofErr w:type="spellStart"/>
      <w:r w:rsidRPr="003B6504">
        <w:rPr>
          <w:color w:val="00677C"/>
          <w:sz w:val="13"/>
          <w:szCs w:val="13"/>
        </w:rPr>
        <w:t>to_string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92E64"/>
          <w:sz w:val="13"/>
          <w:szCs w:val="13"/>
        </w:rPr>
        <w:t>n</w:t>
      </w:r>
      <w:r w:rsidRPr="003B6504">
        <w:rPr>
          <w:sz w:val="13"/>
          <w:szCs w:val="13"/>
        </w:rPr>
        <w:t>);</w:t>
      </w:r>
    </w:p>
    <w:p w14:paraId="55BA28AD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800080"/>
          <w:sz w:val="13"/>
          <w:szCs w:val="13"/>
        </w:rPr>
        <w:t>fstream</w:t>
      </w:r>
      <w:proofErr w:type="spellEnd"/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fm</w:t>
      </w:r>
      <w:proofErr w:type="spellEnd"/>
      <w:r w:rsidRPr="003B6504">
        <w:rPr>
          <w:sz w:val="13"/>
          <w:szCs w:val="13"/>
        </w:rPr>
        <w:t>;</w:t>
      </w:r>
    </w:p>
    <w:p w14:paraId="61B75581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proofErr w:type="spellStart"/>
      <w:r w:rsidRPr="003B6504">
        <w:rPr>
          <w:color w:val="092E64"/>
          <w:sz w:val="13"/>
          <w:szCs w:val="13"/>
        </w:rPr>
        <w:t>fm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open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"mode.</w:t>
      </w:r>
      <w:proofErr w:type="spellStart"/>
      <w:r w:rsidRPr="003B6504">
        <w:rPr>
          <w:color w:val="008000"/>
          <w:sz w:val="13"/>
          <w:szCs w:val="13"/>
        </w:rPr>
        <w:t>dat</w:t>
      </w:r>
      <w:proofErr w:type="spellEnd"/>
      <w:r w:rsidRPr="003B6504">
        <w:rPr>
          <w:color w:val="008000"/>
          <w:sz w:val="13"/>
          <w:szCs w:val="13"/>
        </w:rPr>
        <w:t>"</w:t>
      </w:r>
      <w:r w:rsidRPr="003B6504">
        <w:rPr>
          <w:sz w:val="13"/>
          <w:szCs w:val="13"/>
        </w:rPr>
        <w:t>,</w:t>
      </w:r>
      <w:proofErr w:type="spellStart"/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proofErr w:type="spellStart"/>
      <w:r w:rsidRPr="003B6504">
        <w:rPr>
          <w:color w:val="CE5C00"/>
          <w:sz w:val="13"/>
          <w:szCs w:val="13"/>
        </w:rPr>
        <w:t>out</w:t>
      </w:r>
      <w:r w:rsidRPr="003B6504">
        <w:rPr>
          <w:color w:val="00677C"/>
          <w:sz w:val="13"/>
          <w:szCs w:val="13"/>
        </w:rPr>
        <w:t>|</w:t>
      </w:r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proofErr w:type="spellStart"/>
      <w:r w:rsidRPr="003B6504">
        <w:rPr>
          <w:color w:val="CE5C00"/>
          <w:sz w:val="13"/>
          <w:szCs w:val="13"/>
        </w:rPr>
        <w:t>in</w:t>
      </w:r>
      <w:r w:rsidRPr="003B6504">
        <w:rPr>
          <w:color w:val="00677C"/>
          <w:sz w:val="13"/>
          <w:szCs w:val="13"/>
        </w:rPr>
        <w:t>|</w:t>
      </w:r>
      <w:r w:rsidRPr="003B6504">
        <w:rPr>
          <w:color w:val="800080"/>
          <w:sz w:val="13"/>
          <w:szCs w:val="13"/>
        </w:rPr>
        <w:t>ios</w:t>
      </w:r>
      <w:proofErr w:type="spellEnd"/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binary</w:t>
      </w:r>
      <w:r w:rsidRPr="003B6504">
        <w:rPr>
          <w:sz w:val="13"/>
          <w:szCs w:val="13"/>
        </w:rPr>
        <w:t>);</w:t>
      </w:r>
    </w:p>
    <w:p w14:paraId="51581BD7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if</w:t>
      </w:r>
      <w:r w:rsidRPr="003B6504">
        <w:rPr>
          <w:sz w:val="13"/>
          <w:szCs w:val="13"/>
        </w:rPr>
        <w:t>(</w:t>
      </w:r>
      <w:r w:rsidRPr="003B6504">
        <w:rPr>
          <w:color w:val="00677C"/>
          <w:sz w:val="13"/>
          <w:szCs w:val="13"/>
        </w:rPr>
        <w:t>!</w:t>
      </w:r>
      <w:proofErr w:type="spellStart"/>
      <w:r w:rsidRPr="003B6504">
        <w:rPr>
          <w:color w:val="092E64"/>
          <w:sz w:val="13"/>
          <w:szCs w:val="13"/>
        </w:rPr>
        <w:t>fm</w:t>
      </w:r>
      <w:proofErr w:type="spellEnd"/>
      <w:r w:rsidRPr="003B6504">
        <w:rPr>
          <w:sz w:val="13"/>
          <w:szCs w:val="13"/>
        </w:rPr>
        <w:t>)</w:t>
      </w:r>
    </w:p>
    <w:p w14:paraId="3C30E91D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{</w:t>
      </w:r>
    </w:p>
    <w:p w14:paraId="3B6BC77D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</w:p>
    <w:p w14:paraId="30D0EAF7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line1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"模式文件未打开，改模失败！请重新运行程序"</w:t>
      </w:r>
      <w:r w:rsidRPr="003B6504">
        <w:rPr>
          <w:sz w:val="13"/>
          <w:szCs w:val="13"/>
        </w:rPr>
        <w:t>);</w:t>
      </w:r>
    </w:p>
    <w:p w14:paraId="59D2D66D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line2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"模式文件未打开，改模失败！请重新运行程序"</w:t>
      </w:r>
      <w:r w:rsidRPr="003B6504">
        <w:rPr>
          <w:sz w:val="13"/>
          <w:szCs w:val="13"/>
        </w:rPr>
        <w:t>);</w:t>
      </w:r>
    </w:p>
    <w:p w14:paraId="0879057E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line3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"模式文件未打开，改模失败！请重新运行程序"</w:t>
      </w:r>
      <w:r w:rsidRPr="003B6504">
        <w:rPr>
          <w:sz w:val="13"/>
          <w:szCs w:val="13"/>
        </w:rPr>
        <w:t>);</w:t>
      </w:r>
    </w:p>
    <w:p w14:paraId="25D469D9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line4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"模式文件未打开，改模失败！请重新运行程序"</w:t>
      </w:r>
      <w:r w:rsidRPr="003B6504">
        <w:rPr>
          <w:sz w:val="13"/>
          <w:szCs w:val="13"/>
        </w:rPr>
        <w:t>);</w:t>
      </w:r>
    </w:p>
    <w:p w14:paraId="60ED70B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line5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"模式文件未打开，改模失败！请重新运行程序"</w:t>
      </w:r>
      <w:r w:rsidRPr="003B6504">
        <w:rPr>
          <w:sz w:val="13"/>
          <w:szCs w:val="13"/>
        </w:rPr>
        <w:t>);</w:t>
      </w:r>
    </w:p>
    <w:p w14:paraId="1009EFE1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line6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"模式文件未打开，改模失败！请重新运行程序"</w:t>
      </w:r>
      <w:r w:rsidRPr="003B6504">
        <w:rPr>
          <w:sz w:val="13"/>
          <w:szCs w:val="13"/>
        </w:rPr>
        <w:t>);</w:t>
      </w:r>
    </w:p>
    <w:p w14:paraId="68444495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line7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"模式文件未打开，改模失败！请重新运行程序"</w:t>
      </w:r>
      <w:r w:rsidRPr="003B6504">
        <w:rPr>
          <w:sz w:val="13"/>
          <w:szCs w:val="13"/>
        </w:rPr>
        <w:t>);</w:t>
      </w:r>
    </w:p>
    <w:p w14:paraId="1E07EAA9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}</w:t>
      </w:r>
    </w:p>
    <w:p w14:paraId="30C229C4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color w:val="808000"/>
          <w:sz w:val="13"/>
          <w:szCs w:val="13"/>
        </w:rPr>
        <w:t>else</w:t>
      </w:r>
    </w:p>
    <w:p w14:paraId="23C90BE9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{</w:t>
      </w:r>
    </w:p>
    <w:p w14:paraId="72DABCF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80"/>
          <w:sz w:val="13"/>
          <w:szCs w:val="13"/>
        </w:rPr>
        <w:t>ofstream</w:t>
      </w:r>
      <w:proofErr w:type="spellEnd"/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file_writer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"mode.dat"</w:t>
      </w:r>
      <w:r w:rsidRPr="003B6504">
        <w:rPr>
          <w:sz w:val="13"/>
          <w:szCs w:val="13"/>
        </w:rPr>
        <w:t>,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800080"/>
          <w:sz w:val="13"/>
          <w:szCs w:val="13"/>
        </w:rPr>
        <w:t>ios_base</w:t>
      </w:r>
      <w:proofErr w:type="spellEnd"/>
      <w:r w:rsidRPr="003B6504">
        <w:rPr>
          <w:sz w:val="13"/>
          <w:szCs w:val="13"/>
        </w:rPr>
        <w:t>::</w:t>
      </w:r>
      <w:r w:rsidRPr="003B6504">
        <w:rPr>
          <w:color w:val="CE5C00"/>
          <w:sz w:val="13"/>
          <w:szCs w:val="13"/>
        </w:rPr>
        <w:t>out</w:t>
      </w:r>
      <w:r w:rsidRPr="003B6504">
        <w:rPr>
          <w:sz w:val="13"/>
          <w:szCs w:val="13"/>
        </w:rPr>
        <w:t>);</w:t>
      </w:r>
      <w:r w:rsidRPr="003B6504">
        <w:rPr>
          <w:color w:val="008000"/>
          <w:sz w:val="13"/>
          <w:szCs w:val="13"/>
        </w:rPr>
        <w:t>//清空文件原有的内容</w:t>
      </w:r>
    </w:p>
    <w:p w14:paraId="4C9028F8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008000"/>
          <w:sz w:val="13"/>
          <w:szCs w:val="13"/>
        </w:rPr>
        <w:t>//</w:t>
      </w: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008000"/>
          <w:sz w:val="13"/>
          <w:szCs w:val="13"/>
        </w:rPr>
        <w:t>先加密再写入</w:t>
      </w:r>
    </w:p>
    <w:p w14:paraId="518098D2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color w:val="808000"/>
          <w:sz w:val="13"/>
          <w:szCs w:val="13"/>
        </w:rPr>
        <w:t>for</w:t>
      </w:r>
      <w:r w:rsidRPr="003B6504">
        <w:rPr>
          <w:sz w:val="13"/>
          <w:szCs w:val="13"/>
        </w:rPr>
        <w:t>(</w:t>
      </w:r>
      <w:r w:rsidRPr="003B6504">
        <w:rPr>
          <w:color w:val="808000"/>
          <w:sz w:val="13"/>
          <w:szCs w:val="13"/>
        </w:rPr>
        <w:t>int</w:t>
      </w:r>
      <w:r w:rsidRPr="003B6504">
        <w:rPr>
          <w:color w:val="C0C0C0"/>
          <w:sz w:val="13"/>
          <w:szCs w:val="13"/>
        </w:rPr>
        <w:t xml:space="preserve"> 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=</w:t>
      </w:r>
      <w:r w:rsidRPr="003B6504">
        <w:rPr>
          <w:color w:val="000080"/>
          <w:sz w:val="13"/>
          <w:szCs w:val="13"/>
        </w:rPr>
        <w:t>0</w:t>
      </w:r>
      <w:r w:rsidRPr="003B6504">
        <w:rPr>
          <w:sz w:val="13"/>
          <w:szCs w:val="13"/>
        </w:rPr>
        <w:t>;</w:t>
      </w:r>
      <w:r w:rsidRPr="003B6504">
        <w:rPr>
          <w:color w:val="092E64"/>
          <w:sz w:val="13"/>
          <w:szCs w:val="13"/>
        </w:rPr>
        <w:t>i</w:t>
      </w:r>
      <w:r w:rsidRPr="003B6504">
        <w:rPr>
          <w:sz w:val="13"/>
          <w:szCs w:val="13"/>
        </w:rPr>
        <w:t>&lt;</w:t>
      </w:r>
      <w:proofErr w:type="spellStart"/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size</w:t>
      </w:r>
      <w:proofErr w:type="spellEnd"/>
      <w:r w:rsidRPr="003B6504">
        <w:rPr>
          <w:sz w:val="13"/>
          <w:szCs w:val="13"/>
        </w:rPr>
        <w:t>();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sz w:val="13"/>
          <w:szCs w:val="13"/>
        </w:rPr>
        <w:t>++)</w:t>
      </w:r>
    </w:p>
    <w:p w14:paraId="4D738B40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{</w:t>
      </w:r>
    </w:p>
    <w:p w14:paraId="64B203B8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    </w:t>
      </w:r>
      <w:r w:rsidRPr="003B6504">
        <w:rPr>
          <w:color w:val="092E64"/>
          <w:sz w:val="13"/>
          <w:szCs w:val="13"/>
        </w:rPr>
        <w:t>s</w:t>
      </w:r>
      <w:r w:rsidRPr="003B6504">
        <w:rPr>
          <w:color w:val="00677C"/>
          <w:sz w:val="13"/>
          <w:szCs w:val="13"/>
        </w:rPr>
        <w:t>[</w:t>
      </w:r>
      <w:proofErr w:type="spellStart"/>
      <w:r w:rsidRPr="003B6504">
        <w:rPr>
          <w:color w:val="092E64"/>
          <w:sz w:val="13"/>
          <w:szCs w:val="13"/>
        </w:rPr>
        <w:t>i</w:t>
      </w:r>
      <w:proofErr w:type="spellEnd"/>
      <w:r w:rsidRPr="003B6504">
        <w:rPr>
          <w:color w:val="00677C"/>
          <w:sz w:val="13"/>
          <w:szCs w:val="13"/>
        </w:rPr>
        <w:t>]</w:t>
      </w:r>
      <w:r w:rsidRPr="003B6504">
        <w:rPr>
          <w:sz w:val="13"/>
          <w:szCs w:val="13"/>
        </w:rPr>
        <w:t>-=</w:t>
      </w:r>
      <w:r w:rsidRPr="003B6504">
        <w:rPr>
          <w:color w:val="000080"/>
          <w:sz w:val="13"/>
          <w:szCs w:val="13"/>
        </w:rPr>
        <w:t>33</w:t>
      </w:r>
      <w:r w:rsidRPr="003B6504">
        <w:rPr>
          <w:sz w:val="13"/>
          <w:szCs w:val="13"/>
        </w:rPr>
        <w:t>;</w:t>
      </w:r>
      <w:r w:rsidRPr="003B6504">
        <w:rPr>
          <w:color w:val="008000"/>
          <w:sz w:val="13"/>
          <w:szCs w:val="13"/>
        </w:rPr>
        <w:t>//向下偏移33来实现加密</w:t>
      </w:r>
    </w:p>
    <w:p w14:paraId="1C459225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r w:rsidRPr="003B6504">
        <w:rPr>
          <w:sz w:val="13"/>
          <w:szCs w:val="13"/>
        </w:rPr>
        <w:t>}</w:t>
      </w:r>
    </w:p>
    <w:p w14:paraId="3404694A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092E64"/>
          <w:sz w:val="13"/>
          <w:szCs w:val="13"/>
        </w:rPr>
        <w:t>fm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write</w:t>
      </w:r>
      <w:proofErr w:type="spellEnd"/>
      <w:r w:rsidRPr="003B6504">
        <w:rPr>
          <w:sz w:val="13"/>
          <w:szCs w:val="13"/>
        </w:rPr>
        <w:t>((</w:t>
      </w:r>
      <w:r w:rsidRPr="003B6504">
        <w:rPr>
          <w:color w:val="808000"/>
          <w:sz w:val="13"/>
          <w:szCs w:val="13"/>
        </w:rPr>
        <w:t>char</w:t>
      </w:r>
      <w:r w:rsidRPr="003B6504">
        <w:rPr>
          <w:sz w:val="13"/>
          <w:szCs w:val="13"/>
        </w:rPr>
        <w:t>*)</w:t>
      </w:r>
      <w:proofErr w:type="spellStart"/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c_str</w:t>
      </w:r>
      <w:proofErr w:type="spellEnd"/>
      <w:r w:rsidRPr="003B6504">
        <w:rPr>
          <w:sz w:val="13"/>
          <w:szCs w:val="13"/>
        </w:rPr>
        <w:t>(),</w:t>
      </w:r>
      <w:proofErr w:type="spellStart"/>
      <w:r w:rsidRPr="003B6504">
        <w:rPr>
          <w:color w:val="092E64"/>
          <w:sz w:val="13"/>
          <w:szCs w:val="13"/>
        </w:rPr>
        <w:t>s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size</w:t>
      </w:r>
      <w:proofErr w:type="spellEnd"/>
      <w:r w:rsidRPr="003B6504">
        <w:rPr>
          <w:sz w:val="13"/>
          <w:szCs w:val="13"/>
        </w:rPr>
        <w:t>());</w:t>
      </w:r>
    </w:p>
    <w:p w14:paraId="2847F92D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line1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"请注意，改模成功！请重新运行程序"</w:t>
      </w:r>
      <w:r w:rsidRPr="003B6504">
        <w:rPr>
          <w:sz w:val="13"/>
          <w:szCs w:val="13"/>
        </w:rPr>
        <w:t>);</w:t>
      </w:r>
    </w:p>
    <w:p w14:paraId="6C2EFD2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line2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"请注意，改模成功！请重新运行程序"</w:t>
      </w:r>
      <w:r w:rsidRPr="003B6504">
        <w:rPr>
          <w:sz w:val="13"/>
          <w:szCs w:val="13"/>
        </w:rPr>
        <w:t>);</w:t>
      </w:r>
    </w:p>
    <w:p w14:paraId="61B297C9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line3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"请注意，改模成功！请重新运行程序"</w:t>
      </w:r>
      <w:r w:rsidRPr="003B6504">
        <w:rPr>
          <w:sz w:val="13"/>
          <w:szCs w:val="13"/>
        </w:rPr>
        <w:t>);</w:t>
      </w:r>
    </w:p>
    <w:p w14:paraId="1B75D2F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line4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"请注意，改模成功！请重新运行程序"</w:t>
      </w:r>
      <w:r w:rsidRPr="003B6504">
        <w:rPr>
          <w:sz w:val="13"/>
          <w:szCs w:val="13"/>
        </w:rPr>
        <w:t>);</w:t>
      </w:r>
    </w:p>
    <w:p w14:paraId="122AF226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line5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"请注意，改模成功！请重新运行程序"</w:t>
      </w:r>
      <w:r w:rsidRPr="003B6504">
        <w:rPr>
          <w:sz w:val="13"/>
          <w:szCs w:val="13"/>
        </w:rPr>
        <w:t>);</w:t>
      </w:r>
    </w:p>
    <w:p w14:paraId="149859EC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line6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"请注意，改模成功！请重新运行程序"</w:t>
      </w:r>
      <w:r w:rsidRPr="003B6504">
        <w:rPr>
          <w:sz w:val="13"/>
          <w:szCs w:val="13"/>
        </w:rPr>
        <w:t>);</w:t>
      </w:r>
    </w:p>
    <w:p w14:paraId="33BE7C77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800000"/>
          <w:sz w:val="13"/>
          <w:szCs w:val="13"/>
        </w:rPr>
        <w:t>ui</w:t>
      </w:r>
      <w:proofErr w:type="spellEnd"/>
      <w:r w:rsidRPr="003B6504">
        <w:rPr>
          <w:sz w:val="13"/>
          <w:szCs w:val="13"/>
        </w:rPr>
        <w:t>-&gt;</w:t>
      </w:r>
      <w:r w:rsidRPr="003B6504">
        <w:rPr>
          <w:color w:val="800000"/>
          <w:sz w:val="13"/>
          <w:szCs w:val="13"/>
        </w:rPr>
        <w:t>line7</w:t>
      </w:r>
      <w:r w:rsidRPr="003B6504">
        <w:rPr>
          <w:sz w:val="13"/>
          <w:szCs w:val="13"/>
        </w:rPr>
        <w:t>-&gt;</w:t>
      </w:r>
      <w:proofErr w:type="spellStart"/>
      <w:r w:rsidRPr="003B6504">
        <w:rPr>
          <w:color w:val="00677C"/>
          <w:sz w:val="13"/>
          <w:szCs w:val="13"/>
        </w:rPr>
        <w:t>setText</w:t>
      </w:r>
      <w:proofErr w:type="spellEnd"/>
      <w:r w:rsidRPr="003B6504">
        <w:rPr>
          <w:sz w:val="13"/>
          <w:szCs w:val="13"/>
        </w:rPr>
        <w:t>(</w:t>
      </w:r>
      <w:r w:rsidRPr="003B6504">
        <w:rPr>
          <w:color w:val="008000"/>
          <w:sz w:val="13"/>
          <w:szCs w:val="13"/>
        </w:rPr>
        <w:t>"请注意，改模成功！请重新运行程序"</w:t>
      </w:r>
      <w:r w:rsidRPr="003B6504">
        <w:rPr>
          <w:sz w:val="13"/>
          <w:szCs w:val="13"/>
        </w:rPr>
        <w:t>);</w:t>
      </w:r>
    </w:p>
    <w:p w14:paraId="2DB9B0E1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    </w:t>
      </w:r>
      <w:proofErr w:type="spellStart"/>
      <w:r w:rsidRPr="003B6504">
        <w:rPr>
          <w:color w:val="092E64"/>
          <w:sz w:val="13"/>
          <w:szCs w:val="13"/>
        </w:rPr>
        <w:t>fm</w:t>
      </w:r>
      <w:r w:rsidRPr="003B6504">
        <w:rPr>
          <w:sz w:val="13"/>
          <w:szCs w:val="13"/>
        </w:rPr>
        <w:t>.</w:t>
      </w:r>
      <w:r w:rsidRPr="003B6504">
        <w:rPr>
          <w:color w:val="00677C"/>
          <w:sz w:val="13"/>
          <w:szCs w:val="13"/>
        </w:rPr>
        <w:t>close</w:t>
      </w:r>
      <w:proofErr w:type="spellEnd"/>
      <w:r w:rsidRPr="003B6504">
        <w:rPr>
          <w:sz w:val="13"/>
          <w:szCs w:val="13"/>
        </w:rPr>
        <w:t>();</w:t>
      </w:r>
    </w:p>
    <w:p w14:paraId="47C384CD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color w:val="C0C0C0"/>
          <w:sz w:val="13"/>
          <w:szCs w:val="13"/>
        </w:rPr>
        <w:t xml:space="preserve">    </w:t>
      </w:r>
      <w:r w:rsidRPr="003B6504">
        <w:rPr>
          <w:sz w:val="13"/>
          <w:szCs w:val="13"/>
        </w:rPr>
        <w:t>}</w:t>
      </w:r>
    </w:p>
    <w:p w14:paraId="32CA76E1" w14:textId="77777777" w:rsidR="003B6504" w:rsidRPr="003B6504" w:rsidRDefault="003B6504" w:rsidP="003B6504">
      <w:pPr>
        <w:pStyle w:val="HTML"/>
        <w:numPr>
          <w:ilvl w:val="0"/>
          <w:numId w:val="9"/>
        </w:numPr>
        <w:rPr>
          <w:sz w:val="13"/>
          <w:szCs w:val="13"/>
        </w:rPr>
      </w:pPr>
      <w:r w:rsidRPr="003B6504">
        <w:rPr>
          <w:sz w:val="13"/>
          <w:szCs w:val="13"/>
        </w:rPr>
        <w:t>}</w:t>
      </w:r>
    </w:p>
    <w:p w14:paraId="64AFE3AE" w14:textId="63FBA51E" w:rsidR="003B6504" w:rsidRDefault="003B6504" w:rsidP="003B6504">
      <w:pPr>
        <w:pStyle w:val="a4"/>
        <w:numPr>
          <w:ilvl w:val="0"/>
          <w:numId w:val="10"/>
        </w:numPr>
      </w:pPr>
      <w:proofErr w:type="spellStart"/>
      <w:r>
        <w:t>mainwindow.ui</w:t>
      </w:r>
      <w:proofErr w:type="spellEnd"/>
      <w:r>
        <w:rPr>
          <w:rFonts w:hint="eastAsia"/>
        </w:rPr>
        <w:t>（自动生成）</w:t>
      </w:r>
      <w:r>
        <w:t>:</w:t>
      </w:r>
    </w:p>
    <w:p w14:paraId="1F452EC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808000"/>
          <w:sz w:val="13"/>
          <w:szCs w:val="13"/>
        </w:rPr>
        <w:t>&lt;?xml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version="1.0"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encoding="UTF-8"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?&gt;</w:t>
      </w:r>
    </w:p>
    <w:p w14:paraId="3C217AD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ui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version=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"4.0"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B715F9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&lt;class&gt;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MainWindow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&lt;/class&gt;</w:t>
      </w:r>
    </w:p>
    <w:p w14:paraId="776C2DF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QMainWindow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MainWindow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0C2D4DE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1126EA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7B2C17C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6598BA4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2F2E39C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859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1B6BBC9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633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0F2FE91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C0EF71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252938D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windowTitle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9767F0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MainWindow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11F2F64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30DDA12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QWidget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centralwidget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17C664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QLineEdit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"line4"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C6D91F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728532C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7AF8EC4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150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3A8D5BC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400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5C0792A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361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2990E51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41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36B1321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6DC7A6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13514CB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30F7D26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QLineEdit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"line5"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2E4FAAC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157B40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CA2C75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150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6BC70B8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470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4E133F7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361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5375D1C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41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69FE9A0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769239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47863DA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03F8108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QLineEdit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"line6"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E9FC5B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271DFA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59E6E3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150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39F6748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540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3EE0CB9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361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50EE247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41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5AF991D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35CD02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0AAB3DD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667045B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QLabel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"label"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7C3014F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BA10F2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CCE8F9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50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2B67D14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400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48D44B7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71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135FD05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41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5DC7CD8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5258C6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1C88917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"font"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E40EBE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&lt;font&gt;</w:t>
      </w:r>
    </w:p>
    <w:p w14:paraId="5BA6D1C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  <w:r w:rsidRPr="003B6504">
        <w:rPr>
          <w:rFonts w:ascii="宋体" w:eastAsia="宋体" w:hAnsi="宋体" w:cs="宋体"/>
          <w:sz w:val="13"/>
          <w:szCs w:val="13"/>
        </w:rPr>
        <w:t>12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29CBEAB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&lt;weight&gt;</w:t>
      </w:r>
      <w:r w:rsidRPr="003B6504">
        <w:rPr>
          <w:rFonts w:ascii="宋体" w:eastAsia="宋体" w:hAnsi="宋体" w:cs="宋体"/>
          <w:sz w:val="13"/>
          <w:szCs w:val="13"/>
        </w:rPr>
        <w:t>75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&lt;/weight&gt;</w:t>
      </w:r>
    </w:p>
    <w:p w14:paraId="0EF7186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&lt;bold&gt;</w:t>
      </w:r>
      <w:r w:rsidRPr="003B6504">
        <w:rPr>
          <w:rFonts w:ascii="宋体" w:eastAsia="宋体" w:hAnsi="宋体" w:cs="宋体"/>
          <w:sz w:val="13"/>
          <w:szCs w:val="13"/>
        </w:rPr>
        <w:t>true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&lt;/bold&gt;</w:t>
      </w:r>
    </w:p>
    <w:p w14:paraId="3870500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&lt;/font&gt;</w:t>
      </w:r>
    </w:p>
    <w:p w14:paraId="47BA2AB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4C05FEC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"text"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1D0C170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r w:rsidRPr="003B6504">
        <w:rPr>
          <w:rFonts w:ascii="宋体" w:eastAsia="宋体" w:hAnsi="宋体" w:cs="宋体"/>
          <w:sz w:val="13"/>
          <w:szCs w:val="13"/>
        </w:rPr>
        <w:t>原密码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73DB146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36AA45C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3D43AA1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QLabel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"label_2"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7E173D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F27165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2990E9C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50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3764B5B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480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2D9CA33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61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6D2F795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31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514E9CB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FDF664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4864BD4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"font"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BBDA80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&lt;font&gt;</w:t>
      </w:r>
    </w:p>
    <w:p w14:paraId="15E3011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  <w:r w:rsidRPr="003B6504">
        <w:rPr>
          <w:rFonts w:ascii="宋体" w:eastAsia="宋体" w:hAnsi="宋体" w:cs="宋体"/>
          <w:sz w:val="13"/>
          <w:szCs w:val="13"/>
        </w:rPr>
        <w:t>12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0AD70D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&lt;weight&gt;</w:t>
      </w:r>
      <w:r w:rsidRPr="003B6504">
        <w:rPr>
          <w:rFonts w:ascii="宋体" w:eastAsia="宋体" w:hAnsi="宋体" w:cs="宋体"/>
          <w:sz w:val="13"/>
          <w:szCs w:val="13"/>
        </w:rPr>
        <w:t>75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&lt;/weight&gt;</w:t>
      </w:r>
    </w:p>
    <w:p w14:paraId="58CF161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&lt;bold&gt;</w:t>
      </w:r>
      <w:r w:rsidRPr="003B6504">
        <w:rPr>
          <w:rFonts w:ascii="宋体" w:eastAsia="宋体" w:hAnsi="宋体" w:cs="宋体"/>
          <w:sz w:val="13"/>
          <w:szCs w:val="13"/>
        </w:rPr>
        <w:t>true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&lt;/bold&gt;</w:t>
      </w:r>
    </w:p>
    <w:p w14:paraId="1B8F415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&lt;/font&gt;</w:t>
      </w:r>
    </w:p>
    <w:p w14:paraId="61CB011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43F5E90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"text"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BF9C6A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r w:rsidRPr="003B6504">
        <w:rPr>
          <w:rFonts w:ascii="宋体" w:eastAsia="宋体" w:hAnsi="宋体" w:cs="宋体"/>
          <w:sz w:val="13"/>
          <w:szCs w:val="13"/>
        </w:rPr>
        <w:t>新密码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4846B9F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5C59865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718354E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QLabel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"label_3"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65CFC9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852B1E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277EBEB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30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4467FC6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550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644AC78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111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23D60E5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31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65F005B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417A0C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5980030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"font"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1F02073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&lt;font&gt;</w:t>
      </w:r>
    </w:p>
    <w:p w14:paraId="2BDC1F6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  <w:r w:rsidRPr="003B6504">
        <w:rPr>
          <w:rFonts w:ascii="宋体" w:eastAsia="宋体" w:hAnsi="宋体" w:cs="宋体"/>
          <w:sz w:val="13"/>
          <w:szCs w:val="13"/>
        </w:rPr>
        <w:t>12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6AE6CE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&lt;weight&gt;</w:t>
      </w:r>
      <w:r w:rsidRPr="003B6504">
        <w:rPr>
          <w:rFonts w:ascii="宋体" w:eastAsia="宋体" w:hAnsi="宋体" w:cs="宋体"/>
          <w:sz w:val="13"/>
          <w:szCs w:val="13"/>
        </w:rPr>
        <w:t>75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&lt;/weight&gt;</w:t>
      </w:r>
    </w:p>
    <w:p w14:paraId="5C944DE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&lt;bold&gt;</w:t>
      </w:r>
      <w:r w:rsidRPr="003B6504">
        <w:rPr>
          <w:rFonts w:ascii="宋体" w:eastAsia="宋体" w:hAnsi="宋体" w:cs="宋体"/>
          <w:sz w:val="13"/>
          <w:szCs w:val="13"/>
        </w:rPr>
        <w:t>true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&lt;/bold&gt;</w:t>
      </w:r>
    </w:p>
    <w:p w14:paraId="407E7AE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&lt;/font&gt;</w:t>
      </w:r>
    </w:p>
    <w:p w14:paraId="4F3DC8C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104C8AD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"text"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376CF9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r w:rsidRPr="003B6504">
        <w:rPr>
          <w:rFonts w:ascii="宋体" w:eastAsia="宋体" w:hAnsi="宋体" w:cs="宋体"/>
          <w:sz w:val="13"/>
          <w:szCs w:val="13"/>
        </w:rPr>
        <w:t>确定新密码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6007A9C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2108244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5064CFD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QLabel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"label_4"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6859A2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0E78D05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BDCAC0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60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6BC1A63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40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7F12AC5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71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0A69E14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41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1AF3C3F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14B0F76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640EFD4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"font"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2E16AF9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&lt;font&gt;</w:t>
      </w:r>
    </w:p>
    <w:p w14:paraId="375AC27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  <w:r w:rsidRPr="003B6504">
        <w:rPr>
          <w:rFonts w:ascii="宋体" w:eastAsia="宋体" w:hAnsi="宋体" w:cs="宋体"/>
          <w:sz w:val="13"/>
          <w:szCs w:val="13"/>
        </w:rPr>
        <w:t>12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2FE3392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&lt;weight&gt;</w:t>
      </w:r>
      <w:r w:rsidRPr="003B6504">
        <w:rPr>
          <w:rFonts w:ascii="宋体" w:eastAsia="宋体" w:hAnsi="宋体" w:cs="宋体"/>
          <w:sz w:val="13"/>
          <w:szCs w:val="13"/>
        </w:rPr>
        <w:t>75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&lt;/weight&gt;</w:t>
      </w:r>
    </w:p>
    <w:p w14:paraId="3B156D6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&lt;bold&gt;</w:t>
      </w:r>
      <w:r w:rsidRPr="003B6504">
        <w:rPr>
          <w:rFonts w:ascii="宋体" w:eastAsia="宋体" w:hAnsi="宋体" w:cs="宋体"/>
          <w:sz w:val="13"/>
          <w:szCs w:val="13"/>
        </w:rPr>
        <w:t>true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&lt;/bold&gt;</w:t>
      </w:r>
    </w:p>
    <w:p w14:paraId="4013048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&lt;/font&gt;</w:t>
      </w:r>
    </w:p>
    <w:p w14:paraId="34A0748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0AA3F4B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"text"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EF0638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r w:rsidRPr="003B6504">
        <w:rPr>
          <w:rFonts w:ascii="宋体" w:eastAsia="宋体" w:hAnsi="宋体" w:cs="宋体"/>
          <w:sz w:val="13"/>
          <w:szCs w:val="13"/>
        </w:rPr>
        <w:t>文件名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77280C3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5669545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21D5C75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QLabel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"label_5"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214DAC8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BE1636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0B0545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20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17A1791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370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28AEF9C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821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5BB1881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16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44BE755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9A8005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1D21E7D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"text"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8C8F67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r w:rsidRPr="003B6504">
        <w:rPr>
          <w:rFonts w:ascii="宋体" w:eastAsia="宋体" w:hAnsi="宋体" w:cs="宋体"/>
          <w:sz w:val="13"/>
          <w:szCs w:val="13"/>
        </w:rPr>
        <w:t>-----------------------------------------------------------------------------------------修改密码区域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10A3B2E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731438C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69D37F8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QLabel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"label_6"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71D0A92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CF6E73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711B22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50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5CEC556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110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719595C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91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129FDE1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41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1A1705E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004911B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0E3A04F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"font"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2DDE70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&lt;font&gt;</w:t>
      </w:r>
    </w:p>
    <w:p w14:paraId="75F5CC1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  <w:r w:rsidRPr="003B6504">
        <w:rPr>
          <w:rFonts w:ascii="宋体" w:eastAsia="宋体" w:hAnsi="宋体" w:cs="宋体"/>
          <w:sz w:val="13"/>
          <w:szCs w:val="13"/>
        </w:rPr>
        <w:t>12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71A2C59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&lt;weight&gt;</w:t>
      </w:r>
      <w:r w:rsidRPr="003B6504">
        <w:rPr>
          <w:rFonts w:ascii="宋体" w:eastAsia="宋体" w:hAnsi="宋体" w:cs="宋体"/>
          <w:sz w:val="13"/>
          <w:szCs w:val="13"/>
        </w:rPr>
        <w:t>75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&lt;/weight&gt;</w:t>
      </w:r>
    </w:p>
    <w:p w14:paraId="0C83708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&lt;bold&gt;</w:t>
      </w:r>
      <w:r w:rsidRPr="003B6504">
        <w:rPr>
          <w:rFonts w:ascii="宋体" w:eastAsia="宋体" w:hAnsi="宋体" w:cs="宋体"/>
          <w:sz w:val="13"/>
          <w:szCs w:val="13"/>
        </w:rPr>
        <w:t>true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&lt;/bold&gt;</w:t>
      </w:r>
    </w:p>
    <w:p w14:paraId="29818F5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&lt;/font&gt;</w:t>
      </w:r>
    </w:p>
    <w:p w14:paraId="6A64C65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3719A0E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"text"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D3E27E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r w:rsidRPr="003B6504">
        <w:rPr>
          <w:rFonts w:ascii="宋体" w:eastAsia="宋体" w:hAnsi="宋体" w:cs="宋体"/>
          <w:sz w:val="13"/>
          <w:szCs w:val="13"/>
        </w:rPr>
        <w:t>解密密码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048D203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351A5F8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4FCEE38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QLineEdit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"line2"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EFBA20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2685087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8A3AAF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160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19E2430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110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1832756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361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62CFC98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41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58737F0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1DD562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034021B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4E5A3EC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QLineEdit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"line1"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77261A5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0BCDCDE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7161F83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160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567BCD7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40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668526E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361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1D32C80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41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4031B44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DDCDC0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2CF2F90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00474EC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QPushButton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"Button1"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AA57FE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A28C4C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19127BF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190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752B3D0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190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16D0FE2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91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6AB2D21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51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6932B7D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9C373C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3A3D1D0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"font"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58FE59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&lt;font&gt;</w:t>
      </w:r>
    </w:p>
    <w:p w14:paraId="0C68C83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&lt;family&gt;</w:t>
      </w:r>
      <w:r w:rsidRPr="003B6504">
        <w:rPr>
          <w:rFonts w:ascii="宋体" w:eastAsia="宋体" w:hAnsi="宋体" w:cs="宋体"/>
          <w:sz w:val="13"/>
          <w:szCs w:val="13"/>
        </w:rPr>
        <w:t>Arial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Black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&lt;/family&gt;</w:t>
      </w:r>
    </w:p>
    <w:p w14:paraId="2AD5124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  <w:r w:rsidRPr="003B6504">
        <w:rPr>
          <w:rFonts w:ascii="宋体" w:eastAsia="宋体" w:hAnsi="宋体" w:cs="宋体"/>
          <w:sz w:val="13"/>
          <w:szCs w:val="13"/>
        </w:rPr>
        <w:t>20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B2B587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&lt;weight&gt;</w:t>
      </w:r>
      <w:r w:rsidRPr="003B6504">
        <w:rPr>
          <w:rFonts w:ascii="宋体" w:eastAsia="宋体" w:hAnsi="宋体" w:cs="宋体"/>
          <w:sz w:val="13"/>
          <w:szCs w:val="13"/>
        </w:rPr>
        <w:t>75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&lt;/weight&gt;</w:t>
      </w:r>
    </w:p>
    <w:p w14:paraId="58EE37F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&lt;italic&gt;</w:t>
      </w:r>
      <w:r w:rsidRPr="003B6504">
        <w:rPr>
          <w:rFonts w:ascii="宋体" w:eastAsia="宋体" w:hAnsi="宋体" w:cs="宋体"/>
          <w:sz w:val="13"/>
          <w:szCs w:val="13"/>
        </w:rPr>
        <w:t>false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&lt;/italic&gt;</w:t>
      </w:r>
    </w:p>
    <w:p w14:paraId="45E6751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&lt;bold&gt;</w:t>
      </w:r>
      <w:r w:rsidRPr="003B6504">
        <w:rPr>
          <w:rFonts w:ascii="宋体" w:eastAsia="宋体" w:hAnsi="宋体" w:cs="宋体"/>
          <w:sz w:val="13"/>
          <w:szCs w:val="13"/>
        </w:rPr>
        <w:t>true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&lt;/bold&gt;</w:t>
      </w:r>
    </w:p>
    <w:p w14:paraId="3526FC8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&lt;/font&gt;</w:t>
      </w:r>
    </w:p>
    <w:p w14:paraId="33B3771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06ECFE0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tabletTracking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CDA4DB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&lt;bool&gt;</w:t>
      </w:r>
      <w:r w:rsidRPr="003B6504">
        <w:rPr>
          <w:rFonts w:ascii="宋体" w:eastAsia="宋体" w:hAnsi="宋体" w:cs="宋体"/>
          <w:sz w:val="13"/>
          <w:szCs w:val="13"/>
        </w:rPr>
        <w:t>false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&lt;/bool&gt;</w:t>
      </w:r>
    </w:p>
    <w:p w14:paraId="6DE4A3B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7769D12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"text"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18A13E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r w:rsidRPr="003B6504">
        <w:rPr>
          <w:rFonts w:ascii="宋体" w:eastAsia="宋体" w:hAnsi="宋体" w:cs="宋体"/>
          <w:sz w:val="13"/>
          <w:szCs w:val="13"/>
        </w:rPr>
        <w:t>加密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192A17B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7EDD04B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000C0CD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QPushButton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"Button2"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955A53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15B10F2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49EDAD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350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1D3DCF6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190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674B95B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91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59BA5BE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51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5D64740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71C3F27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053A2C8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"font"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23CB1AC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&lt;font&gt;</w:t>
      </w:r>
    </w:p>
    <w:p w14:paraId="41CEEEB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&lt;family&gt;</w:t>
      </w:r>
      <w:r w:rsidRPr="003B6504">
        <w:rPr>
          <w:rFonts w:ascii="宋体" w:eastAsia="宋体" w:hAnsi="宋体" w:cs="宋体"/>
          <w:sz w:val="13"/>
          <w:szCs w:val="13"/>
        </w:rPr>
        <w:t>Arial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Black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&lt;/family&gt;</w:t>
      </w:r>
    </w:p>
    <w:p w14:paraId="3AA841E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  <w:r w:rsidRPr="003B6504">
        <w:rPr>
          <w:rFonts w:ascii="宋体" w:eastAsia="宋体" w:hAnsi="宋体" w:cs="宋体"/>
          <w:sz w:val="13"/>
          <w:szCs w:val="13"/>
        </w:rPr>
        <w:t>20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3F47AC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&lt;weight&gt;</w:t>
      </w:r>
      <w:r w:rsidRPr="003B6504">
        <w:rPr>
          <w:rFonts w:ascii="宋体" w:eastAsia="宋体" w:hAnsi="宋体" w:cs="宋体"/>
          <w:sz w:val="13"/>
          <w:szCs w:val="13"/>
        </w:rPr>
        <w:t>75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&lt;/weight&gt;</w:t>
      </w:r>
    </w:p>
    <w:p w14:paraId="351711E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&lt;italic&gt;</w:t>
      </w:r>
      <w:r w:rsidRPr="003B6504">
        <w:rPr>
          <w:rFonts w:ascii="宋体" w:eastAsia="宋体" w:hAnsi="宋体" w:cs="宋体"/>
          <w:sz w:val="13"/>
          <w:szCs w:val="13"/>
        </w:rPr>
        <w:t>false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&lt;/italic&gt;</w:t>
      </w:r>
    </w:p>
    <w:p w14:paraId="51170DE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&lt;bold&gt;</w:t>
      </w:r>
      <w:r w:rsidRPr="003B6504">
        <w:rPr>
          <w:rFonts w:ascii="宋体" w:eastAsia="宋体" w:hAnsi="宋体" w:cs="宋体"/>
          <w:sz w:val="13"/>
          <w:szCs w:val="13"/>
        </w:rPr>
        <w:t>true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&lt;/bold&gt;</w:t>
      </w:r>
    </w:p>
    <w:p w14:paraId="7C7C62B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&lt;/font&gt;</w:t>
      </w:r>
    </w:p>
    <w:p w14:paraId="4AE377C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13778FE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tabletTracking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CD731C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&lt;bool&gt;</w:t>
      </w:r>
      <w:r w:rsidRPr="003B6504">
        <w:rPr>
          <w:rFonts w:ascii="宋体" w:eastAsia="宋体" w:hAnsi="宋体" w:cs="宋体"/>
          <w:sz w:val="13"/>
          <w:szCs w:val="13"/>
        </w:rPr>
        <w:t>false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&lt;/bool&gt;</w:t>
      </w:r>
    </w:p>
    <w:p w14:paraId="169DA25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3869D7F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"text"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F8F224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r w:rsidRPr="003B6504">
        <w:rPr>
          <w:rFonts w:ascii="宋体" w:eastAsia="宋体" w:hAnsi="宋体" w:cs="宋体"/>
          <w:sz w:val="13"/>
          <w:szCs w:val="13"/>
        </w:rPr>
        <w:t>解密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4123E2A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18BBE69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7B8AA76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QTextBrowser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textBrowser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1144946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0EFEDF0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2C0048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550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7B7ADD8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10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339245A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271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0D8648C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351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73A27D2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BA7A42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2951FA9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"html"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90714B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!DOCTYPE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HTML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PUBLIC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-//W3C//DTD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HTML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4.0//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EN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quot;</w:t>
      </w:r>
      <w:r w:rsidRPr="003B6504">
        <w:rPr>
          <w:rFonts w:ascii="宋体" w:eastAsia="宋体" w:hAnsi="宋体" w:cs="宋体"/>
          <w:sz w:val="13"/>
          <w:szCs w:val="13"/>
        </w:rPr>
        <w:t>http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://www.w3.org/TR/REC-html40/strict.dtd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&amp;quot;&amp;gt;</w:t>
      </w:r>
    </w:p>
    <w:p w14:paraId="2FB2DAF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html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head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meta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quot;</w:t>
      </w:r>
      <w:r w:rsidRPr="003B6504">
        <w:rPr>
          <w:rFonts w:ascii="宋体" w:eastAsia="宋体" w:hAnsi="宋体" w:cs="宋体"/>
          <w:sz w:val="13"/>
          <w:szCs w:val="13"/>
        </w:rPr>
        <w:t>qrichtext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content=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&amp;quot;</w:t>
      </w:r>
      <w:r w:rsidRPr="003B6504">
        <w:rPr>
          <w:rFonts w:ascii="宋体" w:eastAsia="宋体" w:hAnsi="宋体" w:cs="宋体"/>
          <w:sz w:val="13"/>
          <w:szCs w:val="13"/>
        </w:rPr>
        <w:t>1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&amp;quot;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/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style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type=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quot;</w:t>
      </w:r>
      <w:r w:rsidRPr="003B6504">
        <w:rPr>
          <w:rFonts w:ascii="宋体" w:eastAsia="宋体" w:hAnsi="宋体" w:cs="宋体"/>
          <w:sz w:val="13"/>
          <w:szCs w:val="13"/>
        </w:rPr>
        <w:t>text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css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7B86324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p,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li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{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white-space: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pre-wrap;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}</w:t>
      </w:r>
    </w:p>
    <w:p w14:paraId="6644C39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style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head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body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font-family:'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SimSun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';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font-size:9pt;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font-weight:400;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font-style:normal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7711197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p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margin-top:0px;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margin-bottom:0px;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margin-left:0px;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margin-right:0px;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-qt-block-indent:0;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text-indent:0px;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初始密码是：1234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&amp;lt;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p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660A528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p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margin-top:0px;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margin-bottom:0px;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margin-left:0px;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margin-right:0px;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-qt-block-indent:0;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text-indent:0px;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如忘记密码，可联系开发者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p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350DDC2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p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margin-top:0px;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margin-bottom:0px;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margin-left:0px;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margin-right:0px;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-qt-block-indent:0;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text-indent:0px;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--------------------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p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6FC320A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p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margin-top:0px;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margin-bottom:0px;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margin-left:0px;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margin-right:0px;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-qt-block-indent:0;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text-indent:0px;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加密不需要输入密码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p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2BC87CC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p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margin-top:0px;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margin-bottom:0px;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margin-left:0px;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margin-right:0px;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-qt-block-indent:0;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text-indent:0px;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解密需要输入密码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p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4567137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p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margin-top:0px;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margin-bottom:0px;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margin-left:0px;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margin-right:0px;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-qt-block-indent:0;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text-indent:0px;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--------------------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p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1E619E4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p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margin-top:0px;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margin-bottom:0px;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margin-left:0px;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margin-right:0px;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-qt-block-indent:0;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text-indent:0px;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修改密码区域只用于修改密码，密码可含空格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p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22020DE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p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margin-top:0px;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margin-bottom:0px;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margin-left:0px;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margin-right:0px;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-qt-block-indent:0;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text-indent:0px;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--------------------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p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43DBC69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p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margin-top:0px;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margin-bottom:0px;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margin-left:0px;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margin-right:0px;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-qt-block-indent:0;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text-indent:0px;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span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font-weight:600;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修改密码后所有文件解密密码统一改变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span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p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615E2B6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p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margin-top:0px;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margin-bottom:0px;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margin-left:0px;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margin-right:0px;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-qt-block-indent:0;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text-indent:0px;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--------------------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p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74B3F01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p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margin-top:0px;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margin-bottom:0px;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margin-left:0px;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margin-right:0px;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-qt-block-indent:0;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text-indent:0px;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左下角“危”改变模式：改变加密模式，不可恢复。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p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360FD01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p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margin-top:0px;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margin-bottom:0px;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margin-left:0px;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margin-right:0px;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-qt-block-indent:0;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text-indent:0px;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一旦改变模式，之前加密的文件将不可按之前的加密模式正常还原。防止所有用户加密模式相同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p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</w:p>
    <w:p w14:paraId="17AE114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p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margin-top:0px;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margin-bottom:0px;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margin-left:0px;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margin-right:0px;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-qt-block-indent:0;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text-indent:0px;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建议：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lt;</w:t>
      </w:r>
      <w:r w:rsidRPr="003B6504">
        <w:rPr>
          <w:rFonts w:ascii="宋体" w:eastAsia="宋体" w:hAnsi="宋体" w:cs="宋体"/>
          <w:sz w:val="13"/>
          <w:szCs w:val="13"/>
        </w:rPr>
        <w:t>span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style=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font-weight:600;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color:#ff0000;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quot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第一次使用时改变加密模式，此后不要改变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span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。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p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body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;&amp;</w:t>
      </w:r>
      <w:proofErr w:type="spellStart"/>
      <w:r w:rsidRPr="003B6504">
        <w:rPr>
          <w:rFonts w:ascii="宋体" w:eastAsia="宋体" w:hAnsi="宋体" w:cs="宋体"/>
          <w:color w:val="000080"/>
          <w:sz w:val="13"/>
          <w:szCs w:val="13"/>
        </w:rPr>
        <w:t>lt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sz w:val="13"/>
          <w:szCs w:val="13"/>
        </w:rPr>
        <w:t>/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html</w:t>
      </w:r>
      <w:r w:rsidRPr="003B6504">
        <w:rPr>
          <w:rFonts w:ascii="宋体" w:eastAsia="宋体" w:hAnsi="宋体" w:cs="宋体"/>
          <w:color w:val="000080"/>
          <w:sz w:val="13"/>
          <w:szCs w:val="13"/>
        </w:rPr>
        <w:t>&amp;gt</w:t>
      </w:r>
      <w:proofErr w:type="spellEnd"/>
      <w:r w:rsidRPr="003B6504">
        <w:rPr>
          <w:rFonts w:ascii="宋体" w:eastAsia="宋体" w:hAnsi="宋体" w:cs="宋体"/>
          <w:color w:val="000080"/>
          <w:sz w:val="13"/>
          <w:szCs w:val="13"/>
        </w:rPr>
        <w:t>;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0BDA1A0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49263A3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5A94337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QLineEdit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"line3"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0287FE4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632C8A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54886D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160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5A6A8EB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280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44F313A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351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3C458E1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51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5369BAF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1A3653B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3135B5D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748D112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QLabel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"label_7"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2D8EE0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7302DA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E533DF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70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6A7D540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290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650E1AF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91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692E327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41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2C525E1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EF14D6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3A347F6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"font"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0B096C3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&lt;font&gt;</w:t>
      </w:r>
    </w:p>
    <w:p w14:paraId="038937E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  <w:r w:rsidRPr="003B6504">
        <w:rPr>
          <w:rFonts w:ascii="宋体" w:eastAsia="宋体" w:hAnsi="宋体" w:cs="宋体"/>
          <w:sz w:val="13"/>
          <w:szCs w:val="13"/>
        </w:rPr>
        <w:t>12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231413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&lt;weight&gt;</w:t>
      </w:r>
      <w:r w:rsidRPr="003B6504">
        <w:rPr>
          <w:rFonts w:ascii="宋体" w:eastAsia="宋体" w:hAnsi="宋体" w:cs="宋体"/>
          <w:sz w:val="13"/>
          <w:szCs w:val="13"/>
        </w:rPr>
        <w:t>75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&lt;/weight&gt;</w:t>
      </w:r>
    </w:p>
    <w:p w14:paraId="769F1D8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&lt;bold&gt;</w:t>
      </w:r>
      <w:r w:rsidRPr="003B6504">
        <w:rPr>
          <w:rFonts w:ascii="宋体" w:eastAsia="宋体" w:hAnsi="宋体" w:cs="宋体"/>
          <w:sz w:val="13"/>
          <w:szCs w:val="13"/>
        </w:rPr>
        <w:t>true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&lt;/bold&gt;</w:t>
      </w:r>
    </w:p>
    <w:p w14:paraId="513D131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&lt;/font&gt;</w:t>
      </w:r>
    </w:p>
    <w:p w14:paraId="2F116E9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4ACC2A3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"text"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157B480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r w:rsidRPr="003B6504">
        <w:rPr>
          <w:rFonts w:ascii="宋体" w:eastAsia="宋体" w:hAnsi="宋体" w:cs="宋体"/>
          <w:sz w:val="13"/>
          <w:szCs w:val="13"/>
        </w:rPr>
        <w:t>结果显示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3587378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1F69B04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349C47C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QLabel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"label_8"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A7B12D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0E8E584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05DDB95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530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261D249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540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4712703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91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29684F1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41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21AE0B8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2CFD176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0477B0B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"font"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7EC2742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&lt;font&gt;</w:t>
      </w:r>
    </w:p>
    <w:p w14:paraId="04EFE88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  <w:r w:rsidRPr="003B6504">
        <w:rPr>
          <w:rFonts w:ascii="宋体" w:eastAsia="宋体" w:hAnsi="宋体" w:cs="宋体"/>
          <w:sz w:val="13"/>
          <w:szCs w:val="13"/>
        </w:rPr>
        <w:t>12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02B902A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&lt;weight&gt;</w:t>
      </w:r>
      <w:r w:rsidRPr="003B6504">
        <w:rPr>
          <w:rFonts w:ascii="宋体" w:eastAsia="宋体" w:hAnsi="宋体" w:cs="宋体"/>
          <w:sz w:val="13"/>
          <w:szCs w:val="13"/>
        </w:rPr>
        <w:t>75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&lt;/weight&gt;</w:t>
      </w:r>
    </w:p>
    <w:p w14:paraId="0EA67DB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&lt;bold&gt;</w:t>
      </w:r>
      <w:r w:rsidRPr="003B6504">
        <w:rPr>
          <w:rFonts w:ascii="宋体" w:eastAsia="宋体" w:hAnsi="宋体" w:cs="宋体"/>
          <w:sz w:val="13"/>
          <w:szCs w:val="13"/>
        </w:rPr>
        <w:t>true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&lt;/bold&gt;</w:t>
      </w:r>
    </w:p>
    <w:p w14:paraId="24314A7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&lt;/font&gt;</w:t>
      </w:r>
    </w:p>
    <w:p w14:paraId="1202B38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0CAE75B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"text"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1BE703B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r w:rsidRPr="003B6504">
        <w:rPr>
          <w:rFonts w:ascii="宋体" w:eastAsia="宋体" w:hAnsi="宋体" w:cs="宋体"/>
          <w:sz w:val="13"/>
          <w:szCs w:val="13"/>
        </w:rPr>
        <w:t>结果显示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08863E3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210DFA2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3041B3A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QLineEdit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"line7"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3951A0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A155A8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03E1BB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620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79BB452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540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2058D00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221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0A321EF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41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3FDAFC4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F0D87D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552003B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483C46F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QPushButton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"Button3"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B7A913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822135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0E4CF66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600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39969D2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440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6218783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171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5FC826D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61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1C87495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0D1682A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339E080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"font"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0A7789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&lt;font&gt;</w:t>
      </w:r>
    </w:p>
    <w:p w14:paraId="43CB317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&lt;family&gt;</w:t>
      </w:r>
      <w:r w:rsidRPr="003B6504">
        <w:rPr>
          <w:rFonts w:ascii="宋体" w:eastAsia="宋体" w:hAnsi="宋体" w:cs="宋体"/>
          <w:sz w:val="13"/>
          <w:szCs w:val="13"/>
        </w:rPr>
        <w:t>Arial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Black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&lt;/family&gt;</w:t>
      </w:r>
    </w:p>
    <w:p w14:paraId="6534B96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  <w:r w:rsidRPr="003B6504">
        <w:rPr>
          <w:rFonts w:ascii="宋体" w:eastAsia="宋体" w:hAnsi="宋体" w:cs="宋体"/>
          <w:sz w:val="13"/>
          <w:szCs w:val="13"/>
        </w:rPr>
        <w:t>20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pointsize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2B9A03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&lt;weight&gt;</w:t>
      </w:r>
      <w:r w:rsidRPr="003B6504">
        <w:rPr>
          <w:rFonts w:ascii="宋体" w:eastAsia="宋体" w:hAnsi="宋体" w:cs="宋体"/>
          <w:sz w:val="13"/>
          <w:szCs w:val="13"/>
        </w:rPr>
        <w:t>75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&lt;/weight&gt;</w:t>
      </w:r>
    </w:p>
    <w:p w14:paraId="1643A11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&lt;italic&gt;</w:t>
      </w:r>
      <w:r w:rsidRPr="003B6504">
        <w:rPr>
          <w:rFonts w:ascii="宋体" w:eastAsia="宋体" w:hAnsi="宋体" w:cs="宋体"/>
          <w:sz w:val="13"/>
          <w:szCs w:val="13"/>
        </w:rPr>
        <w:t>false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&lt;/italic&gt;</w:t>
      </w:r>
    </w:p>
    <w:p w14:paraId="3B86C92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&lt;bold&gt;</w:t>
      </w:r>
      <w:r w:rsidRPr="003B6504">
        <w:rPr>
          <w:rFonts w:ascii="宋体" w:eastAsia="宋体" w:hAnsi="宋体" w:cs="宋体"/>
          <w:sz w:val="13"/>
          <w:szCs w:val="13"/>
        </w:rPr>
        <w:t>true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&lt;/bold&gt;</w:t>
      </w:r>
    </w:p>
    <w:p w14:paraId="3CE02EB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&lt;/font&gt;</w:t>
      </w:r>
    </w:p>
    <w:p w14:paraId="7F6E0AB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3B9EB4B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tabletTracking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28802B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&lt;bool&gt;</w:t>
      </w:r>
      <w:r w:rsidRPr="003B6504">
        <w:rPr>
          <w:rFonts w:ascii="宋体" w:eastAsia="宋体" w:hAnsi="宋体" w:cs="宋体"/>
          <w:sz w:val="13"/>
          <w:szCs w:val="13"/>
        </w:rPr>
        <w:t>false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&lt;/bool&gt;</w:t>
      </w:r>
    </w:p>
    <w:p w14:paraId="46DDC4DB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44D5E83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"text"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D3B4E7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r w:rsidRPr="003B6504">
        <w:rPr>
          <w:rFonts w:ascii="宋体" w:eastAsia="宋体" w:hAnsi="宋体" w:cs="宋体"/>
          <w:sz w:val="13"/>
          <w:szCs w:val="13"/>
        </w:rPr>
        <w:t>确定修改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473E110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3321408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1DB5008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QPushButton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pushButton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3E1856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"geometry"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DC74B6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21A5AFB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&lt;x&gt;</w:t>
      </w:r>
      <w:r w:rsidRPr="003B6504">
        <w:rPr>
          <w:rFonts w:ascii="宋体" w:eastAsia="宋体" w:hAnsi="宋体" w:cs="宋体"/>
          <w:sz w:val="13"/>
          <w:szCs w:val="13"/>
        </w:rPr>
        <w:t>30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&lt;/x&gt;</w:t>
      </w:r>
    </w:p>
    <w:p w14:paraId="6C523FB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&lt;y&gt;</w:t>
      </w:r>
      <w:r w:rsidRPr="003B6504">
        <w:rPr>
          <w:rFonts w:ascii="宋体" w:eastAsia="宋体" w:hAnsi="宋体" w:cs="宋体"/>
          <w:sz w:val="13"/>
          <w:szCs w:val="13"/>
        </w:rPr>
        <w:t>590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&lt;/y&gt;</w:t>
      </w:r>
    </w:p>
    <w:p w14:paraId="2A63399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&lt;width&gt;</w:t>
      </w:r>
      <w:r w:rsidRPr="003B6504">
        <w:rPr>
          <w:rFonts w:ascii="宋体" w:eastAsia="宋体" w:hAnsi="宋体" w:cs="宋体"/>
          <w:sz w:val="13"/>
          <w:szCs w:val="13"/>
        </w:rPr>
        <w:t>21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&lt;/width&gt;</w:t>
      </w:r>
    </w:p>
    <w:p w14:paraId="3BA4C46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&lt;height&gt;</w:t>
      </w:r>
      <w:r w:rsidRPr="003B6504">
        <w:rPr>
          <w:rFonts w:ascii="宋体" w:eastAsia="宋体" w:hAnsi="宋体" w:cs="宋体"/>
          <w:sz w:val="13"/>
          <w:szCs w:val="13"/>
        </w:rPr>
        <w:t>21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&lt;/height&gt;</w:t>
      </w:r>
    </w:p>
    <w:p w14:paraId="3B0F4A88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rect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54AB163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427F97B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"font"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3EC249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&lt;font&gt;</w:t>
      </w:r>
    </w:p>
    <w:p w14:paraId="054592C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&lt;weight&gt;</w:t>
      </w:r>
      <w:r w:rsidRPr="003B6504">
        <w:rPr>
          <w:rFonts w:ascii="宋体" w:eastAsia="宋体" w:hAnsi="宋体" w:cs="宋体"/>
          <w:sz w:val="13"/>
          <w:szCs w:val="13"/>
        </w:rPr>
        <w:t>75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&lt;/weight&gt;</w:t>
      </w:r>
    </w:p>
    <w:p w14:paraId="591C737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&lt;bold&gt;</w:t>
      </w:r>
      <w:r w:rsidRPr="003B6504">
        <w:rPr>
          <w:rFonts w:ascii="宋体" w:eastAsia="宋体" w:hAnsi="宋体" w:cs="宋体"/>
          <w:sz w:val="13"/>
          <w:szCs w:val="13"/>
        </w:rPr>
        <w:t>true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&lt;/bold&gt;</w:t>
      </w:r>
    </w:p>
    <w:p w14:paraId="3385BB2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&lt;/font&gt;</w:t>
      </w:r>
    </w:p>
    <w:p w14:paraId="2C6884E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40BE85C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styleSheet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681FF00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notr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"true"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QPushButton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{</w:t>
      </w:r>
    </w:p>
    <w:p w14:paraId="2C48EFC0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sz w:val="13"/>
          <w:szCs w:val="13"/>
        </w:rPr>
        <w:t>background-color: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rgb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(205，205，205);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</w:p>
    <w:p w14:paraId="0522681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ab/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}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</w:p>
    <w:p w14:paraId="14006EA3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proofErr w:type="spellStart"/>
      <w:r w:rsidRPr="003B6504">
        <w:rPr>
          <w:rFonts w:ascii="宋体" w:eastAsia="宋体" w:hAnsi="宋体" w:cs="宋体"/>
          <w:sz w:val="13"/>
          <w:szCs w:val="13"/>
        </w:rPr>
        <w:t>QPushButton:hover</w:t>
      </w:r>
      <w:proofErr w:type="spellEnd"/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{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ab/>
      </w:r>
    </w:p>
    <w:p w14:paraId="6FA117BD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background-color: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rgb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(205,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0,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0);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</w:p>
    <w:p w14:paraId="1218942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ab/>
      </w:r>
      <w:r w:rsidRPr="003B6504">
        <w:rPr>
          <w:rFonts w:ascii="宋体" w:eastAsia="宋体" w:hAnsi="宋体" w:cs="宋体"/>
          <w:sz w:val="13"/>
          <w:szCs w:val="13"/>
        </w:rPr>
        <w:t>border-radius: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10px;</w:t>
      </w:r>
    </w:p>
    <w:p w14:paraId="53F8D551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ab/>
      </w:r>
      <w:r w:rsidRPr="003B6504">
        <w:rPr>
          <w:rFonts w:ascii="宋体" w:eastAsia="宋体" w:hAnsi="宋体" w:cs="宋体"/>
          <w:sz w:val="13"/>
          <w:szCs w:val="13"/>
        </w:rPr>
        <w:t>color: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rgb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(0,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0,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0);}</w:t>
      </w:r>
    </w:p>
    <w:p w14:paraId="0C1C57E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proofErr w:type="spellStart"/>
      <w:r w:rsidRPr="003B6504">
        <w:rPr>
          <w:rFonts w:ascii="宋体" w:eastAsia="宋体" w:hAnsi="宋体" w:cs="宋体"/>
          <w:sz w:val="13"/>
          <w:szCs w:val="13"/>
        </w:rPr>
        <w:t>QPushButton:pressed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{</w:t>
      </w:r>
    </w:p>
    <w:p w14:paraId="3664D35E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sz w:val="13"/>
          <w:szCs w:val="13"/>
        </w:rPr>
        <w:t>color: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proofErr w:type="spellStart"/>
      <w:r w:rsidRPr="003B6504">
        <w:rPr>
          <w:rFonts w:ascii="宋体" w:eastAsia="宋体" w:hAnsi="宋体" w:cs="宋体"/>
          <w:sz w:val="13"/>
          <w:szCs w:val="13"/>
        </w:rPr>
        <w:t>rgb</w:t>
      </w:r>
      <w:proofErr w:type="spellEnd"/>
      <w:r w:rsidRPr="003B6504">
        <w:rPr>
          <w:rFonts w:ascii="宋体" w:eastAsia="宋体" w:hAnsi="宋体" w:cs="宋体"/>
          <w:sz w:val="13"/>
          <w:szCs w:val="13"/>
        </w:rPr>
        <w:t>(255,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0,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0);</w:t>
      </w:r>
    </w:p>
    <w:p w14:paraId="550D9B8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              </w:t>
      </w:r>
      <w:r w:rsidRPr="003B6504">
        <w:rPr>
          <w:rFonts w:ascii="宋体" w:eastAsia="宋体" w:hAnsi="宋体" w:cs="宋体"/>
          <w:sz w:val="13"/>
          <w:szCs w:val="13"/>
        </w:rPr>
        <w:t>}</w:t>
      </w:r>
    </w:p>
    <w:p w14:paraId="061591B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04831DD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351CF2E9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&lt;property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"text"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329FAFC2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&lt;string&gt;</w:t>
      </w:r>
      <w:r w:rsidRPr="003B6504">
        <w:rPr>
          <w:rFonts w:ascii="宋体" w:eastAsia="宋体" w:hAnsi="宋体" w:cs="宋体"/>
          <w:sz w:val="13"/>
          <w:szCs w:val="13"/>
        </w:rPr>
        <w:t>危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&lt;/string&gt;</w:t>
      </w:r>
    </w:p>
    <w:p w14:paraId="33267A8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&lt;/property&gt;</w:t>
      </w:r>
    </w:p>
    <w:p w14:paraId="6637205F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6BE1D777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5213F334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&lt;widget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class=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QStatusBar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sz w:val="13"/>
          <w:szCs w:val="13"/>
        </w:rPr>
        <w:t>name=</w:t>
      </w:r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proofErr w:type="spellStart"/>
      <w:r w:rsidRPr="003B6504">
        <w:rPr>
          <w:rFonts w:ascii="宋体" w:eastAsia="宋体" w:hAnsi="宋体" w:cs="宋体"/>
          <w:color w:val="008000"/>
          <w:sz w:val="13"/>
          <w:szCs w:val="13"/>
        </w:rPr>
        <w:t>statusbar</w:t>
      </w:r>
      <w:proofErr w:type="spellEnd"/>
      <w:r w:rsidRPr="003B6504">
        <w:rPr>
          <w:rFonts w:ascii="宋体" w:eastAsia="宋体" w:hAnsi="宋体" w:cs="宋体"/>
          <w:color w:val="008000"/>
          <w:sz w:val="13"/>
          <w:szCs w:val="13"/>
        </w:rPr>
        <w:t>"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/&gt;</w:t>
      </w:r>
    </w:p>
    <w:p w14:paraId="6265FF36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&lt;/widget&gt;</w:t>
      </w:r>
    </w:p>
    <w:p w14:paraId="7DFC94FA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&lt;resources/&gt;</w:t>
      </w:r>
    </w:p>
    <w:p w14:paraId="5DEC3D45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C0C0C0"/>
          <w:sz w:val="13"/>
          <w:szCs w:val="13"/>
        </w:rPr>
        <w:t xml:space="preserve"> </w:t>
      </w:r>
      <w:r w:rsidRPr="003B6504">
        <w:rPr>
          <w:rFonts w:ascii="宋体" w:eastAsia="宋体" w:hAnsi="宋体" w:cs="宋体"/>
          <w:color w:val="808000"/>
          <w:sz w:val="13"/>
          <w:szCs w:val="13"/>
        </w:rPr>
        <w:t>&lt;connections/&gt;</w:t>
      </w:r>
    </w:p>
    <w:p w14:paraId="4AF7630C" w14:textId="77777777" w:rsidR="003B6504" w:rsidRPr="003B6504" w:rsidRDefault="003B6504" w:rsidP="003B6504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13"/>
          <w:szCs w:val="13"/>
        </w:rPr>
      </w:pPr>
      <w:r w:rsidRPr="003B6504">
        <w:rPr>
          <w:rFonts w:ascii="宋体" w:eastAsia="宋体" w:hAnsi="宋体" w:cs="宋体"/>
          <w:color w:val="808000"/>
          <w:sz w:val="13"/>
          <w:szCs w:val="13"/>
        </w:rPr>
        <w:t>&lt;/</w:t>
      </w:r>
      <w:proofErr w:type="spellStart"/>
      <w:r w:rsidRPr="003B6504">
        <w:rPr>
          <w:rFonts w:ascii="宋体" w:eastAsia="宋体" w:hAnsi="宋体" w:cs="宋体"/>
          <w:color w:val="808000"/>
          <w:sz w:val="13"/>
          <w:szCs w:val="13"/>
        </w:rPr>
        <w:t>ui</w:t>
      </w:r>
      <w:proofErr w:type="spellEnd"/>
      <w:r w:rsidRPr="003B6504">
        <w:rPr>
          <w:rFonts w:ascii="宋体" w:eastAsia="宋体" w:hAnsi="宋体" w:cs="宋体"/>
          <w:color w:val="808000"/>
          <w:sz w:val="13"/>
          <w:szCs w:val="13"/>
        </w:rPr>
        <w:t>&gt;</w:t>
      </w:r>
    </w:p>
    <w:p w14:paraId="47F8369D" w14:textId="1656EEB5" w:rsidR="00EA2ECB" w:rsidRDefault="00EA2ECB"/>
    <w:p w14:paraId="1AD3B783" w14:textId="4733DAEE" w:rsidR="003B6504" w:rsidRDefault="003B6504"/>
    <w:p w14:paraId="2B62BB19" w14:textId="05B0715F" w:rsidR="003B6504" w:rsidRDefault="003B6504"/>
    <w:p w14:paraId="5CFA0155" w14:textId="7E120014" w:rsidR="003B6504" w:rsidRDefault="003B6504"/>
    <w:p w14:paraId="1399F62E" w14:textId="14860061" w:rsidR="003B6504" w:rsidRDefault="003B6504"/>
    <w:p w14:paraId="73C94F85" w14:textId="0CFC89B2" w:rsidR="003B6504" w:rsidRDefault="003B6504"/>
    <w:p w14:paraId="4F3B2630" w14:textId="2B34E5F1" w:rsidR="003B6504" w:rsidRDefault="003B6504"/>
    <w:p w14:paraId="2766149C" w14:textId="12317825" w:rsidR="003B6504" w:rsidRDefault="003B6504"/>
    <w:p w14:paraId="0EDAE442" w14:textId="7E737005" w:rsidR="003B6504" w:rsidRDefault="003B6504"/>
    <w:p w14:paraId="2D9D6AED" w14:textId="77777777" w:rsidR="003B6504" w:rsidRDefault="003B6504"/>
    <w:p w14:paraId="0A80EC8D" w14:textId="77777777" w:rsidR="00EA2ECB" w:rsidRDefault="00EA2ECB" w:rsidP="00EA2ECB">
      <w:pPr>
        <w:pStyle w:val="a4"/>
        <w:ind w:left="1080"/>
      </w:pPr>
    </w:p>
    <w:p w14:paraId="7A9F8AF2" w14:textId="7EF9BD19" w:rsidR="00EA2ECB" w:rsidRPr="00CF64E7" w:rsidRDefault="00EA2ECB" w:rsidP="00EA2ECB">
      <w:pPr>
        <w:pStyle w:val="a4"/>
        <w:ind w:left="1080"/>
      </w:pPr>
    </w:p>
    <w:sectPr w:rsidR="00EA2ECB" w:rsidRPr="00CF64E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5D32D" w14:textId="77777777" w:rsidR="00BF1954" w:rsidRDefault="00BF1954" w:rsidP="00461806">
      <w:pPr>
        <w:spacing w:after="0"/>
      </w:pPr>
      <w:r>
        <w:separator/>
      </w:r>
    </w:p>
  </w:endnote>
  <w:endnote w:type="continuationSeparator" w:id="0">
    <w:p w14:paraId="56412F9F" w14:textId="77777777" w:rsidR="00BF1954" w:rsidRDefault="00BF1954" w:rsidP="004618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E13C8" w14:textId="77777777" w:rsidR="00BF1954" w:rsidRDefault="00BF1954" w:rsidP="00461806">
      <w:pPr>
        <w:spacing w:after="0"/>
      </w:pPr>
      <w:r>
        <w:separator/>
      </w:r>
    </w:p>
  </w:footnote>
  <w:footnote w:type="continuationSeparator" w:id="0">
    <w:p w14:paraId="621D7BB9" w14:textId="77777777" w:rsidR="00BF1954" w:rsidRDefault="00BF1954" w:rsidP="004618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235F"/>
    <w:multiLevelType w:val="hybridMultilevel"/>
    <w:tmpl w:val="CA026344"/>
    <w:lvl w:ilvl="0" w:tplc="3482D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E4D1FB8"/>
    <w:multiLevelType w:val="hybridMultilevel"/>
    <w:tmpl w:val="56A6936E"/>
    <w:lvl w:ilvl="0" w:tplc="95F0C4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673438E"/>
    <w:multiLevelType w:val="hybridMultilevel"/>
    <w:tmpl w:val="C720A66C"/>
    <w:lvl w:ilvl="0" w:tplc="FE9A1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6E67CA2"/>
    <w:multiLevelType w:val="hybridMultilevel"/>
    <w:tmpl w:val="60A062A2"/>
    <w:lvl w:ilvl="0" w:tplc="5540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7E818B2"/>
    <w:multiLevelType w:val="hybridMultilevel"/>
    <w:tmpl w:val="E7DC611C"/>
    <w:lvl w:ilvl="0" w:tplc="E13EB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B353AD2"/>
    <w:multiLevelType w:val="hybridMultilevel"/>
    <w:tmpl w:val="15D4C5F6"/>
    <w:lvl w:ilvl="0" w:tplc="A29A6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C340A23"/>
    <w:multiLevelType w:val="hybridMultilevel"/>
    <w:tmpl w:val="BB5C5C92"/>
    <w:lvl w:ilvl="0" w:tplc="4C769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685B8A"/>
    <w:multiLevelType w:val="hybridMultilevel"/>
    <w:tmpl w:val="B786101C"/>
    <w:lvl w:ilvl="0" w:tplc="01CEA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81F1AAA"/>
    <w:multiLevelType w:val="hybridMultilevel"/>
    <w:tmpl w:val="53509536"/>
    <w:lvl w:ilvl="0" w:tplc="5FE8E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6E26C10"/>
    <w:multiLevelType w:val="hybridMultilevel"/>
    <w:tmpl w:val="9B20A64E"/>
    <w:lvl w:ilvl="0" w:tplc="9C366156">
      <w:start w:val="1"/>
      <w:numFmt w:val="decimal"/>
      <w:lvlText w:val="%1．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6ABB4FC0"/>
    <w:multiLevelType w:val="hybridMultilevel"/>
    <w:tmpl w:val="EDCC5914"/>
    <w:lvl w:ilvl="0" w:tplc="FAAE7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CF64E7"/>
    <w:rsid w:val="000858CC"/>
    <w:rsid w:val="00101FFD"/>
    <w:rsid w:val="003548AF"/>
    <w:rsid w:val="003B6504"/>
    <w:rsid w:val="00461806"/>
    <w:rsid w:val="004764C9"/>
    <w:rsid w:val="0049570A"/>
    <w:rsid w:val="00634B63"/>
    <w:rsid w:val="00654B97"/>
    <w:rsid w:val="006A166D"/>
    <w:rsid w:val="009D3064"/>
    <w:rsid w:val="00BF1954"/>
    <w:rsid w:val="00CF64E7"/>
    <w:rsid w:val="00EA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F352B"/>
  <w15:docId w15:val="{B6AC94C0-92E7-4781-BD8F-5799F76F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B6504"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HTML">
    <w:name w:val="HTML Preformatted"/>
    <w:basedOn w:val="a"/>
    <w:link w:val="HTML0"/>
    <w:uiPriority w:val="99"/>
    <w:unhideWhenUsed/>
    <w:rsid w:val="00654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54B97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1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6180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618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618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2730.20270.0_neutral_language-zh-CN_8wekyb3d8bbw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644CC6-BCB8-4FDE-95FF-26DD61D7BF5D}"/>
      </w:docPartPr>
      <w:docPartBody>
        <w:p w:rsidR="003A31CF" w:rsidRDefault="005B3879">
          <w:r w:rsidRPr="00086591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CF"/>
    <w:rsid w:val="003A31CF"/>
    <w:rsid w:val="005B3879"/>
    <w:rsid w:val="00A57EA3"/>
    <w:rsid w:val="00A64B70"/>
    <w:rsid w:val="00CC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38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QT可视化——文件加密exe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71</TotalTime>
  <Pages>1</Pages>
  <Words>3101</Words>
  <Characters>17681</Characters>
  <Application>Microsoft Office Word</Application>
  <DocSecurity>0</DocSecurity>
  <Lines>147</Lines>
  <Paragraphs>41</Paragraphs>
  <ScaleCrop>false</ScaleCrop>
  <Company/>
  <LinksUpToDate>false</LinksUpToDate>
  <CharactersWithSpaces>20741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jklw4</dc:creator>
  <cp:keywords/>
  <dc:description/>
  <cp:lastModifiedBy>刘 旺</cp:lastModifiedBy>
  <cp:revision>4</cp:revision>
  <dcterms:created xsi:type="dcterms:W3CDTF">2020-06-10T14:06:00Z</dcterms:created>
  <dcterms:modified xsi:type="dcterms:W3CDTF">2020-06-11T12:56:00Z</dcterms:modified>
</cp:coreProperties>
</file>